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801F" w14:textId="77777777" w:rsidR="00945640" w:rsidRDefault="00945640">
      <w:pPr>
        <w:pStyle w:val="Ttulo"/>
        <w:jc w:val="right"/>
      </w:pPr>
    </w:p>
    <w:p w14:paraId="02DFE7E1" w14:textId="77777777" w:rsidR="00945640" w:rsidRDefault="00945640">
      <w:pPr>
        <w:pStyle w:val="Ttulo"/>
        <w:jc w:val="right"/>
      </w:pPr>
    </w:p>
    <w:p w14:paraId="62CF4235" w14:textId="77777777" w:rsidR="00945640" w:rsidRDefault="00945640">
      <w:pPr>
        <w:pStyle w:val="Ttulo"/>
        <w:jc w:val="right"/>
      </w:pPr>
    </w:p>
    <w:p w14:paraId="442BD02F" w14:textId="77777777" w:rsidR="00945640" w:rsidRDefault="00945640">
      <w:pPr>
        <w:pStyle w:val="Ttulo"/>
        <w:jc w:val="right"/>
      </w:pPr>
    </w:p>
    <w:p w14:paraId="5FDE7F40" w14:textId="77777777" w:rsidR="00945640" w:rsidRDefault="00945640">
      <w:pPr>
        <w:pStyle w:val="Ttulo"/>
        <w:jc w:val="right"/>
      </w:pPr>
    </w:p>
    <w:p w14:paraId="75C4B4D4" w14:textId="77777777" w:rsidR="00945640" w:rsidRDefault="00945640">
      <w:pPr>
        <w:pStyle w:val="Ttulo"/>
        <w:jc w:val="right"/>
      </w:pPr>
    </w:p>
    <w:p w14:paraId="165A2F84" w14:textId="77777777" w:rsidR="00945640" w:rsidRDefault="00945640" w:rsidP="00945640"/>
    <w:p w14:paraId="1CDD903B" w14:textId="77777777" w:rsidR="00945640" w:rsidRDefault="00945640" w:rsidP="00945640"/>
    <w:p w14:paraId="7AF2E087" w14:textId="77777777" w:rsidR="00945640" w:rsidRDefault="00945640" w:rsidP="00945640"/>
    <w:p w14:paraId="529C849E" w14:textId="77777777" w:rsidR="00CE5B04" w:rsidRDefault="00CE5B04" w:rsidP="00945640"/>
    <w:p w14:paraId="599878B0" w14:textId="77777777" w:rsidR="00CE5B04" w:rsidRPr="00945640" w:rsidRDefault="00CE5B04" w:rsidP="00945640"/>
    <w:p w14:paraId="495AE93B" w14:textId="77777777" w:rsidR="00945640" w:rsidRDefault="00945640">
      <w:pPr>
        <w:pStyle w:val="Ttulo"/>
        <w:jc w:val="right"/>
      </w:pPr>
    </w:p>
    <w:p w14:paraId="3FB2487C" w14:textId="77777777" w:rsidR="00A92C0D" w:rsidRPr="009F242A" w:rsidRDefault="00CE5B04">
      <w:pPr>
        <w:pStyle w:val="Ttulo"/>
        <w:jc w:val="right"/>
      </w:pPr>
      <w:r>
        <w:t>Sistema de Notificação</w:t>
      </w:r>
      <w:r w:rsidRPr="00CE5B04">
        <w:t xml:space="preserve"> </w:t>
      </w:r>
      <w:r w:rsidR="00A92C0D">
        <w:fldChar w:fldCharType="begin"/>
      </w:r>
      <w:r w:rsidR="00A92C0D" w:rsidRPr="009F242A">
        <w:instrText xml:space="preserve"> SUBJECT  \* MERGEFORMAT </w:instrText>
      </w:r>
      <w:r w:rsidR="00000000">
        <w:fldChar w:fldCharType="separate"/>
      </w:r>
      <w:r w:rsidR="00A92C0D">
        <w:fldChar w:fldCharType="end"/>
      </w:r>
    </w:p>
    <w:p w14:paraId="3593A4E6" w14:textId="77777777" w:rsidR="00A92C0D" w:rsidRPr="009F242A" w:rsidRDefault="00A92C0D" w:rsidP="00CE5B04">
      <w:pPr>
        <w:pStyle w:val="Ttulo"/>
        <w:jc w:val="right"/>
      </w:pPr>
      <w:r>
        <w:fldChar w:fldCharType="begin"/>
      </w:r>
      <w:r w:rsidRPr="009F242A">
        <w:instrText xml:space="preserve"> TITLE  \* MERGEFORMAT </w:instrText>
      </w:r>
      <w:r>
        <w:fldChar w:fldCharType="separate"/>
      </w:r>
      <w:r w:rsidR="009F242A" w:rsidRPr="009F242A">
        <w:t>Especificação de Requisitos de Software</w:t>
      </w:r>
      <w:r>
        <w:fldChar w:fldCharType="end"/>
      </w:r>
    </w:p>
    <w:p w14:paraId="7C29DBF3" w14:textId="77777777" w:rsidR="00A92C0D" w:rsidRPr="009F242A" w:rsidRDefault="00A92C0D"/>
    <w:p w14:paraId="6CE7F5A8" w14:textId="77777777" w:rsidR="00A92C0D" w:rsidRPr="009F242A" w:rsidRDefault="00A92C0D">
      <w:pPr>
        <w:pStyle w:val="Ttulo"/>
        <w:jc w:val="right"/>
        <w:rPr>
          <w:sz w:val="28"/>
        </w:rPr>
      </w:pPr>
      <w:r w:rsidRPr="009F242A">
        <w:rPr>
          <w:sz w:val="28"/>
        </w:rPr>
        <w:t>Versão 1.0</w:t>
      </w:r>
    </w:p>
    <w:p w14:paraId="19C81BF4" w14:textId="77777777" w:rsidR="00A92C0D" w:rsidRPr="009F242A" w:rsidRDefault="00A92C0D">
      <w:pPr>
        <w:pStyle w:val="Ttulo"/>
        <w:rPr>
          <w:sz w:val="28"/>
        </w:rPr>
      </w:pPr>
    </w:p>
    <w:p w14:paraId="2CE5251A" w14:textId="77777777" w:rsidR="00945640" w:rsidRDefault="00945640">
      <w:pPr>
        <w:jc w:val="right"/>
      </w:pPr>
    </w:p>
    <w:p w14:paraId="6DCD1888" w14:textId="77777777" w:rsidR="00945640" w:rsidRDefault="00945640">
      <w:pPr>
        <w:jc w:val="right"/>
      </w:pPr>
    </w:p>
    <w:p w14:paraId="7032FB2F" w14:textId="77777777" w:rsidR="00945640" w:rsidRDefault="00945640">
      <w:pPr>
        <w:jc w:val="right"/>
      </w:pPr>
    </w:p>
    <w:p w14:paraId="6EDB3BEC" w14:textId="77777777" w:rsidR="00945640" w:rsidRDefault="00945640">
      <w:pPr>
        <w:jc w:val="right"/>
      </w:pPr>
    </w:p>
    <w:p w14:paraId="6B96C4B1" w14:textId="77777777" w:rsidR="00CE5B04" w:rsidRDefault="00CE5B04">
      <w:pPr>
        <w:jc w:val="right"/>
      </w:pPr>
    </w:p>
    <w:p w14:paraId="1204B32A" w14:textId="77777777" w:rsidR="00CE5B04" w:rsidRDefault="00CE5B04">
      <w:pPr>
        <w:jc w:val="right"/>
      </w:pPr>
    </w:p>
    <w:p w14:paraId="595A0548" w14:textId="77777777" w:rsidR="00CE5B04" w:rsidRDefault="00CE5B04">
      <w:pPr>
        <w:jc w:val="right"/>
      </w:pPr>
    </w:p>
    <w:p w14:paraId="6D898FBE" w14:textId="77777777" w:rsidR="00CE5B04" w:rsidRDefault="00CE5B04">
      <w:pPr>
        <w:jc w:val="right"/>
      </w:pPr>
    </w:p>
    <w:p w14:paraId="515C5E23" w14:textId="77777777" w:rsidR="00CE5B04" w:rsidRDefault="00CE5B04">
      <w:pPr>
        <w:jc w:val="right"/>
      </w:pPr>
    </w:p>
    <w:p w14:paraId="5F945721" w14:textId="77777777" w:rsidR="00CE5B04" w:rsidRDefault="00CE5B04">
      <w:pPr>
        <w:jc w:val="right"/>
      </w:pPr>
    </w:p>
    <w:p w14:paraId="58DF74D6" w14:textId="77777777" w:rsidR="00CE5B04" w:rsidRDefault="00CE5B04">
      <w:pPr>
        <w:jc w:val="right"/>
      </w:pPr>
    </w:p>
    <w:p w14:paraId="0F922C82" w14:textId="77777777" w:rsidR="00CE5B04" w:rsidRDefault="00CE5B04">
      <w:pPr>
        <w:jc w:val="right"/>
      </w:pPr>
    </w:p>
    <w:p w14:paraId="75C226E1" w14:textId="77777777" w:rsidR="00CE5B04" w:rsidRDefault="00CE5B04">
      <w:pPr>
        <w:jc w:val="right"/>
      </w:pPr>
    </w:p>
    <w:p w14:paraId="345A73A9" w14:textId="77777777" w:rsidR="00CE5B04" w:rsidRDefault="00CE5B04">
      <w:pPr>
        <w:jc w:val="right"/>
      </w:pPr>
    </w:p>
    <w:p w14:paraId="0D13DFDB" w14:textId="77777777" w:rsidR="00CE5B04" w:rsidRDefault="00CE5B04">
      <w:pPr>
        <w:jc w:val="right"/>
      </w:pPr>
    </w:p>
    <w:p w14:paraId="4E7F96A5" w14:textId="77777777" w:rsidR="00CE5B04" w:rsidRDefault="00CE5B04">
      <w:pPr>
        <w:jc w:val="right"/>
      </w:pPr>
    </w:p>
    <w:p w14:paraId="0FC319BA" w14:textId="77777777" w:rsidR="00CE5B04" w:rsidRDefault="00CE5B04">
      <w:pPr>
        <w:jc w:val="right"/>
      </w:pPr>
    </w:p>
    <w:p w14:paraId="4ABEA99F" w14:textId="77777777" w:rsidR="00CE5B04" w:rsidRDefault="00CE5B04">
      <w:pPr>
        <w:jc w:val="right"/>
      </w:pPr>
    </w:p>
    <w:p w14:paraId="0F7E0352" w14:textId="77777777" w:rsidR="00945640" w:rsidRDefault="00945640">
      <w:pPr>
        <w:jc w:val="right"/>
      </w:pPr>
    </w:p>
    <w:p w14:paraId="705209FF" w14:textId="77777777" w:rsidR="00945640" w:rsidRDefault="00945640">
      <w:pPr>
        <w:jc w:val="right"/>
      </w:pPr>
    </w:p>
    <w:p w14:paraId="16567818" w14:textId="77777777" w:rsidR="00945640" w:rsidRPr="009F242A" w:rsidRDefault="00945640">
      <w:pPr>
        <w:jc w:val="right"/>
      </w:pPr>
    </w:p>
    <w:p w14:paraId="0E49FF52" w14:textId="77777777" w:rsidR="00945640" w:rsidRPr="00945640" w:rsidRDefault="00945640" w:rsidP="00945640">
      <w:pPr>
        <w:rPr>
          <w:rFonts w:ascii="Segoe UI" w:hAnsi="Segoe UI" w:cs="Segoe UI"/>
          <w:color w:val="1F2328"/>
          <w:shd w:val="clear" w:color="auto" w:fill="FFFFFF"/>
        </w:rPr>
      </w:pPr>
      <w:r w:rsidRPr="00945640">
        <w:rPr>
          <w:rStyle w:val="Forte"/>
          <w:rFonts w:ascii="Segoe UI" w:hAnsi="Segoe UI" w:cs="Segoe UI"/>
          <w:color w:val="1F2328"/>
          <w:shd w:val="clear" w:color="auto" w:fill="FFFFFF"/>
        </w:rPr>
        <w:t>Curso:</w:t>
      </w:r>
      <w:r w:rsidRPr="00945640">
        <w:rPr>
          <w:rFonts w:ascii="Segoe UI" w:hAnsi="Segoe UI" w:cs="Segoe UI"/>
          <w:color w:val="1F2328"/>
          <w:shd w:val="clear" w:color="auto" w:fill="FFFFFF"/>
        </w:rPr>
        <w:t> Desenvolvimento Full Stack</w:t>
      </w:r>
      <w:r w:rsidRPr="00945640">
        <w:rPr>
          <w:rFonts w:ascii="Segoe UI" w:hAnsi="Segoe UI" w:cs="Segoe UI"/>
          <w:color w:val="1F2328"/>
        </w:rPr>
        <w:br/>
      </w:r>
      <w:r w:rsidRPr="00945640">
        <w:rPr>
          <w:rStyle w:val="Forte"/>
          <w:rFonts w:ascii="Segoe UI" w:hAnsi="Segoe UI" w:cs="Segoe UI"/>
          <w:color w:val="1F2328"/>
          <w:shd w:val="clear" w:color="auto" w:fill="FFFFFF"/>
        </w:rPr>
        <w:t>Turma:</w:t>
      </w:r>
      <w:r w:rsidRPr="00945640">
        <w:rPr>
          <w:rFonts w:ascii="Segoe UI" w:hAnsi="Segoe UI" w:cs="Segoe UI"/>
          <w:color w:val="1F2328"/>
          <w:shd w:val="clear" w:color="auto" w:fill="FFFFFF"/>
        </w:rPr>
        <w:t> 2022.4</w:t>
      </w:r>
      <w:r w:rsidR="00CE5B04">
        <w:rPr>
          <w:rFonts w:ascii="Segoe UI" w:hAnsi="Segoe UI" w:cs="Segoe UI"/>
          <w:color w:val="1F2328"/>
          <w:shd w:val="clear" w:color="auto" w:fill="FFFFFF"/>
        </w:rPr>
        <w:br/>
      </w:r>
      <w:r w:rsidRPr="00945640">
        <w:rPr>
          <w:rFonts w:ascii="Segoe UI" w:hAnsi="Segoe UI" w:cs="Segoe UI"/>
          <w:b/>
          <w:bCs/>
          <w:color w:val="1F2328"/>
          <w:shd w:val="clear" w:color="auto" w:fill="FFFFFF"/>
        </w:rPr>
        <w:t>Professor:</w:t>
      </w:r>
      <w:r w:rsidRPr="0094564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CE5B04" w:rsidRPr="00CE5B04">
        <w:rPr>
          <w:rFonts w:ascii="Segoe UI" w:hAnsi="Segoe UI" w:cs="Segoe UI"/>
          <w:color w:val="1F2328"/>
          <w:shd w:val="clear" w:color="auto" w:fill="FFFFFF"/>
        </w:rPr>
        <w:t>André Luiz Avelino Sobral</w:t>
      </w:r>
      <w:r w:rsidR="00CE5B04">
        <w:rPr>
          <w:rFonts w:ascii="Segoe UI" w:hAnsi="Segoe UI" w:cs="Segoe UI"/>
          <w:color w:val="1F2328"/>
          <w:shd w:val="clear" w:color="auto" w:fill="FFFFFF"/>
        </w:rPr>
        <w:br/>
      </w:r>
      <w:r w:rsidR="00CE5B04" w:rsidRPr="00945640">
        <w:rPr>
          <w:rStyle w:val="Forte"/>
          <w:rFonts w:ascii="Segoe UI" w:hAnsi="Segoe UI" w:cs="Segoe UI"/>
          <w:color w:val="1F2328"/>
          <w:shd w:val="clear" w:color="auto" w:fill="FFFFFF"/>
        </w:rPr>
        <w:t>Disciplina:</w:t>
      </w:r>
      <w:r w:rsidR="00CE5B04" w:rsidRPr="00945640">
        <w:rPr>
          <w:rFonts w:ascii="Segoe UI" w:hAnsi="Segoe UI" w:cs="Segoe UI"/>
          <w:color w:val="1F2328"/>
          <w:shd w:val="clear" w:color="auto" w:fill="FFFFFF"/>
        </w:rPr>
        <w:t xml:space="preserve"> Projeto Back </w:t>
      </w:r>
      <w:proofErr w:type="spellStart"/>
      <w:r w:rsidR="00CE5B04" w:rsidRPr="00945640">
        <w:rPr>
          <w:rFonts w:ascii="Segoe UI" w:hAnsi="Segoe UI" w:cs="Segoe UI"/>
          <w:color w:val="1F2328"/>
          <w:shd w:val="clear" w:color="auto" w:fill="FFFFFF"/>
        </w:rPr>
        <w:t>End</w:t>
      </w:r>
      <w:proofErr w:type="spellEnd"/>
      <w:r w:rsidR="00CE5B04" w:rsidRPr="0094564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CE5B04">
        <w:rPr>
          <w:rFonts w:ascii="Segoe UI" w:hAnsi="Segoe UI" w:cs="Segoe UI"/>
          <w:color w:val="1F2328"/>
          <w:shd w:val="clear" w:color="auto" w:fill="FFFFFF"/>
        </w:rPr>
        <w:t>c</w:t>
      </w:r>
      <w:r w:rsidR="00CE5B04" w:rsidRPr="00945640">
        <w:rPr>
          <w:rFonts w:ascii="Segoe UI" w:hAnsi="Segoe UI" w:cs="Segoe UI"/>
          <w:color w:val="1F2328"/>
          <w:shd w:val="clear" w:color="auto" w:fill="FFFFFF"/>
        </w:rPr>
        <w:t>om Banco de Dados</w:t>
      </w:r>
      <w:r w:rsidR="00CE5B04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CE5B04" w:rsidRPr="00945640">
        <w:rPr>
          <w:rFonts w:ascii="Segoe UI" w:hAnsi="Segoe UI" w:cs="Segoe UI"/>
          <w:color w:val="1F2328"/>
          <w:shd w:val="clear" w:color="auto" w:fill="FFFFFF"/>
        </w:rPr>
        <w:t>e Conceitos de Engenharia de Software</w:t>
      </w:r>
    </w:p>
    <w:p w14:paraId="47D4B505" w14:textId="77777777" w:rsidR="00945640" w:rsidRPr="009F242A" w:rsidRDefault="00945640" w:rsidP="00CE5B04">
      <w:pPr>
        <w:pStyle w:val="Corpodetexto"/>
        <w:ind w:left="0"/>
        <w:sectPr w:rsidR="00945640" w:rsidRPr="009F242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6315E8D" w14:textId="77777777" w:rsidR="00CE5B04" w:rsidRDefault="00CE5B04" w:rsidP="00CE5B04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</w:p>
    <w:p w14:paraId="6F0529FA" w14:textId="77777777" w:rsidR="000C2D81" w:rsidRDefault="000C2D81" w:rsidP="00CE5B04">
      <w:pPr>
        <w:rPr>
          <w:rStyle w:val="Forte"/>
          <w:rFonts w:ascii="Segoe UI" w:hAnsi="Segoe UI" w:cs="Segoe UI"/>
          <w:color w:val="1F2328"/>
          <w:shd w:val="clear" w:color="auto" w:fill="FFFFFF"/>
        </w:rPr>
      </w:pPr>
    </w:p>
    <w:p w14:paraId="34284518" w14:textId="3714E9AE" w:rsidR="00CE5B04" w:rsidRPr="00BC24F5" w:rsidRDefault="006E0AC0" w:rsidP="00FD06AA">
      <w:pPr>
        <w:spacing w:line="120" w:lineRule="atLeast"/>
        <w:rPr>
          <w:rStyle w:val="Forte"/>
          <w:rFonts w:ascii="Segoe UI" w:hAnsi="Segoe UI" w:cs="Segoe UI"/>
          <w:color w:val="1F2328"/>
          <w:sz w:val="26"/>
          <w:szCs w:val="26"/>
          <w:shd w:val="clear" w:color="auto" w:fill="FFFFFF"/>
        </w:rPr>
      </w:pPr>
      <w:r w:rsidRPr="006E0AC0">
        <w:rPr>
          <w:rStyle w:val="Forte"/>
          <w:rFonts w:ascii="Segoe UI" w:hAnsi="Segoe UI" w:cs="Segoe UI"/>
          <w:color w:val="1F2328"/>
          <w:sz w:val="26"/>
          <w:szCs w:val="26"/>
          <w:shd w:val="clear" w:color="auto" w:fill="FFFFFF"/>
        </w:rPr>
        <w:t>EQUIPE RESPONSÁVEL PELA ELABORAÇÃO</w:t>
      </w:r>
      <w:r>
        <w:rPr>
          <w:rStyle w:val="Forte"/>
          <w:rFonts w:ascii="Segoe UI" w:hAnsi="Segoe UI" w:cs="Segoe UI"/>
          <w:color w:val="1F2328"/>
          <w:sz w:val="26"/>
          <w:szCs w:val="26"/>
          <w:shd w:val="clear" w:color="auto" w:fill="FFFFFF"/>
        </w:rPr>
        <w:t xml:space="preserve"> - </w:t>
      </w:r>
      <w:r w:rsidR="000C2D81" w:rsidRPr="00BC24F5">
        <w:rPr>
          <w:rStyle w:val="Forte"/>
          <w:rFonts w:ascii="Segoe UI" w:hAnsi="Segoe UI" w:cs="Segoe UI"/>
          <w:color w:val="1F2328"/>
          <w:sz w:val="26"/>
          <w:szCs w:val="26"/>
          <w:shd w:val="clear" w:color="auto" w:fill="FFFFFF"/>
        </w:rPr>
        <w:t>DEV TEAM 01</w:t>
      </w:r>
      <w:r w:rsidR="00FD06AA" w:rsidRPr="00BC24F5">
        <w:rPr>
          <w:rStyle w:val="Forte"/>
          <w:rFonts w:ascii="Segoe UI" w:hAnsi="Segoe UI" w:cs="Segoe UI"/>
          <w:color w:val="1F2328"/>
          <w:sz w:val="26"/>
          <w:szCs w:val="26"/>
          <w:shd w:val="clear" w:color="auto" w:fill="FFFFFF"/>
        </w:rPr>
        <w:br/>
      </w:r>
    </w:p>
    <w:p w14:paraId="07EF8B81" w14:textId="77777777" w:rsidR="00CE5B04" w:rsidRPr="00FD06AA" w:rsidRDefault="00CE5B04" w:rsidP="00FD06AA">
      <w:pPr>
        <w:pStyle w:val="PargrafodaLista"/>
        <w:widowControl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14" w:hanging="357"/>
        <w:rPr>
          <w:rFonts w:ascii="Segoe UI" w:hAnsi="Segoe UI" w:cs="Segoe UI"/>
          <w:color w:val="1F2328"/>
          <w:shd w:val="clear" w:color="auto" w:fill="FFFFFF"/>
        </w:rPr>
      </w:pPr>
      <w:r w:rsidRPr="00FD06AA">
        <w:rPr>
          <w:rFonts w:ascii="Segoe UI" w:hAnsi="Segoe UI" w:cs="Segoe UI"/>
          <w:color w:val="1F2328"/>
          <w:shd w:val="clear" w:color="auto" w:fill="FFFFFF"/>
        </w:rPr>
        <w:t>Dayana Paula da Silva Alves - 202205116484@alunos.estacio.br</w:t>
      </w:r>
    </w:p>
    <w:p w14:paraId="0BC788EB" w14:textId="77777777" w:rsidR="00CE5B04" w:rsidRPr="00FD06AA" w:rsidRDefault="00CE5B04" w:rsidP="00FD06AA">
      <w:pPr>
        <w:pStyle w:val="PargrafodaLista"/>
        <w:widowControl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14" w:hanging="357"/>
        <w:rPr>
          <w:rFonts w:ascii="Segoe UI" w:hAnsi="Segoe UI" w:cs="Segoe UI"/>
          <w:color w:val="1F2328"/>
          <w:shd w:val="clear" w:color="auto" w:fill="FFFFFF"/>
        </w:rPr>
      </w:pPr>
      <w:r w:rsidRPr="00FD06AA">
        <w:rPr>
          <w:rFonts w:ascii="Segoe UI" w:hAnsi="Segoe UI" w:cs="Segoe UI"/>
          <w:color w:val="1F2328"/>
          <w:shd w:val="clear" w:color="auto" w:fill="FFFFFF"/>
        </w:rPr>
        <w:t>Herval Rosano Dantas - 202205119203@alunos.estacio.br</w:t>
      </w:r>
    </w:p>
    <w:p w14:paraId="00DC4391" w14:textId="77777777" w:rsidR="00CE5B04" w:rsidRPr="00FD06AA" w:rsidRDefault="00CE5B04" w:rsidP="00FD06AA">
      <w:pPr>
        <w:pStyle w:val="PargrafodaLista"/>
        <w:widowControl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14" w:hanging="357"/>
        <w:rPr>
          <w:rFonts w:ascii="Segoe UI" w:hAnsi="Segoe UI" w:cs="Segoe UI"/>
          <w:color w:val="1F2328"/>
          <w:shd w:val="clear" w:color="auto" w:fill="FFFFFF"/>
        </w:rPr>
      </w:pPr>
      <w:r w:rsidRPr="00FD06AA">
        <w:rPr>
          <w:rFonts w:ascii="Segoe UI" w:hAnsi="Segoe UI" w:cs="Segoe UI"/>
          <w:color w:val="1F2328"/>
          <w:shd w:val="clear" w:color="auto" w:fill="FFFFFF"/>
        </w:rPr>
        <w:t>Jamison de Souza Queiroz - 202208101127@alunos.estacio.br</w:t>
      </w:r>
    </w:p>
    <w:p w14:paraId="1D18BAE4" w14:textId="77777777" w:rsidR="00CE5B04" w:rsidRPr="00FD06AA" w:rsidRDefault="00CE5B04" w:rsidP="00FD06AA">
      <w:pPr>
        <w:pStyle w:val="PargrafodaLista"/>
        <w:widowControl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14" w:hanging="357"/>
        <w:rPr>
          <w:rFonts w:ascii="Segoe UI" w:hAnsi="Segoe UI" w:cs="Segoe UI"/>
          <w:color w:val="1F2328"/>
          <w:shd w:val="clear" w:color="auto" w:fill="FFFFFF"/>
        </w:rPr>
      </w:pPr>
      <w:r w:rsidRPr="00FD06AA">
        <w:rPr>
          <w:rFonts w:ascii="Segoe UI" w:hAnsi="Segoe UI" w:cs="Segoe UI"/>
          <w:color w:val="1F2328"/>
          <w:shd w:val="clear" w:color="auto" w:fill="FFFFFF"/>
        </w:rPr>
        <w:t>Jonathan da Silva Araújo - 202205178111@alunos.estacio.br</w:t>
      </w:r>
    </w:p>
    <w:p w14:paraId="58C66C8F" w14:textId="77777777" w:rsidR="00CE5B04" w:rsidRPr="00FD06AA" w:rsidRDefault="00CE5B04" w:rsidP="00FD06AA">
      <w:pPr>
        <w:pStyle w:val="PargrafodaLista"/>
        <w:widowControl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14" w:hanging="357"/>
        <w:rPr>
          <w:rFonts w:ascii="Segoe UI" w:hAnsi="Segoe UI" w:cs="Segoe UI"/>
          <w:color w:val="1F2328"/>
          <w:shd w:val="clear" w:color="auto" w:fill="FFFFFF"/>
        </w:rPr>
      </w:pPr>
      <w:r w:rsidRPr="00FD06AA">
        <w:rPr>
          <w:rFonts w:ascii="Segoe UI" w:hAnsi="Segoe UI" w:cs="Segoe UI"/>
          <w:color w:val="1F2328"/>
          <w:shd w:val="clear" w:color="auto" w:fill="FFFFFF"/>
        </w:rPr>
        <w:t>Leonardo Schaffer Mota - 202205090981@alunos.estacio.br</w:t>
      </w:r>
    </w:p>
    <w:p w14:paraId="4F3F83FA" w14:textId="77777777" w:rsidR="00CE5B04" w:rsidRPr="00FD06AA" w:rsidRDefault="00CE5B04" w:rsidP="00FD06AA">
      <w:pPr>
        <w:pStyle w:val="PargrafodaLista"/>
        <w:widowControl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14" w:hanging="357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FD06AA">
        <w:rPr>
          <w:rFonts w:ascii="Segoe UI" w:hAnsi="Segoe UI" w:cs="Segoe UI"/>
          <w:color w:val="1F2328"/>
          <w:shd w:val="clear" w:color="auto" w:fill="FFFFFF"/>
        </w:rPr>
        <w:t>Rickson</w:t>
      </w:r>
      <w:proofErr w:type="spellEnd"/>
      <w:r w:rsidRPr="00FD06AA">
        <w:rPr>
          <w:rFonts w:ascii="Segoe UI" w:hAnsi="Segoe UI" w:cs="Segoe UI"/>
          <w:color w:val="1F2328"/>
          <w:shd w:val="clear" w:color="auto" w:fill="FFFFFF"/>
        </w:rPr>
        <w:t xml:space="preserve"> de Oliveira Viana - 202205071601@alunos.estacio.br</w:t>
      </w:r>
    </w:p>
    <w:p w14:paraId="52B6DDB1" w14:textId="77777777" w:rsidR="000C76DD" w:rsidRPr="000C76DD" w:rsidRDefault="000C76DD">
      <w:pPr>
        <w:pStyle w:val="Ttulo"/>
      </w:pPr>
    </w:p>
    <w:p w14:paraId="4C63C144" w14:textId="77777777" w:rsidR="000C76DD" w:rsidRPr="000C76DD" w:rsidRDefault="000C76DD">
      <w:pPr>
        <w:pStyle w:val="Ttulo"/>
      </w:pPr>
    </w:p>
    <w:p w14:paraId="29FA321C" w14:textId="77777777" w:rsidR="000C76DD" w:rsidRPr="000C76DD" w:rsidRDefault="000C76DD">
      <w:pPr>
        <w:pStyle w:val="Ttulo"/>
      </w:pPr>
    </w:p>
    <w:p w14:paraId="7E611EEE" w14:textId="7C8BD292" w:rsidR="00A92C0D" w:rsidRPr="00BC24F5" w:rsidRDefault="00BC24F5" w:rsidP="00BC24F5">
      <w:pPr>
        <w:spacing w:line="120" w:lineRule="atLeast"/>
        <w:jc w:val="center"/>
        <w:rPr>
          <w:rStyle w:val="Forte"/>
          <w:rFonts w:ascii="Segoe UI" w:hAnsi="Segoe UI" w:cs="Segoe UI"/>
          <w:color w:val="1F2328"/>
          <w:sz w:val="26"/>
          <w:szCs w:val="26"/>
          <w:shd w:val="clear" w:color="auto" w:fill="FFFFFF"/>
        </w:rPr>
      </w:pPr>
      <w:r w:rsidRPr="00BC24F5">
        <w:rPr>
          <w:rStyle w:val="Forte"/>
          <w:rFonts w:ascii="Segoe UI" w:hAnsi="Segoe UI" w:cs="Segoe UI"/>
          <w:color w:val="1F2328"/>
          <w:sz w:val="26"/>
          <w:szCs w:val="26"/>
          <w:shd w:val="clear" w:color="auto" w:fill="FFFFFF"/>
        </w:rPr>
        <w:t>HISTÓRICO DA REVISÃO</w:t>
      </w:r>
    </w:p>
    <w:p w14:paraId="6EEC8A97" w14:textId="77777777" w:rsidR="000C76DD" w:rsidRPr="000C76DD" w:rsidRDefault="000C76DD" w:rsidP="000C76D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92C0D" w14:paraId="6E5F4DA5" w14:textId="77777777">
        <w:tc>
          <w:tcPr>
            <w:tcW w:w="2304" w:type="dxa"/>
          </w:tcPr>
          <w:p w14:paraId="038DC60F" w14:textId="77777777" w:rsidR="00A92C0D" w:rsidRDefault="00A92C0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1A7B4D">
              <w:rPr>
                <w:b/>
              </w:rPr>
              <w:t>a</w:t>
            </w:r>
          </w:p>
        </w:tc>
        <w:tc>
          <w:tcPr>
            <w:tcW w:w="1152" w:type="dxa"/>
          </w:tcPr>
          <w:p w14:paraId="70F3E305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14:paraId="57593226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14:paraId="13E5B50C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A92C0D">
              <w:rPr>
                <w:b/>
              </w:rPr>
              <w:t>or</w:t>
            </w:r>
          </w:p>
        </w:tc>
      </w:tr>
      <w:tr w:rsidR="00A92C0D" w:rsidRPr="00BC24F5" w14:paraId="46372453" w14:textId="77777777">
        <w:tc>
          <w:tcPr>
            <w:tcW w:w="2304" w:type="dxa"/>
          </w:tcPr>
          <w:p w14:paraId="5932AD4C" w14:textId="77777777" w:rsidR="00A92C0D" w:rsidRDefault="00FD06AA">
            <w:pPr>
              <w:pStyle w:val="Tabletext"/>
            </w:pPr>
            <w:r>
              <w:t>17/08/2023</w:t>
            </w:r>
          </w:p>
        </w:tc>
        <w:tc>
          <w:tcPr>
            <w:tcW w:w="1152" w:type="dxa"/>
          </w:tcPr>
          <w:p w14:paraId="082F2E48" w14:textId="77777777" w:rsidR="00A92C0D" w:rsidRDefault="00FD06A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50F2254" w14:textId="77777777" w:rsidR="00A92C0D" w:rsidRPr="00FD06AA" w:rsidRDefault="00FD06AA" w:rsidP="00FD06AA">
            <w:pPr>
              <w:pStyle w:val="Tabletext"/>
            </w:pPr>
            <w:r w:rsidRPr="00FD06AA">
              <w:t>Criação do documento de requisitos, identificação dos</w:t>
            </w:r>
            <w:r>
              <w:t xml:space="preserve"> </w:t>
            </w:r>
            <w:r w:rsidRPr="00FD06AA">
              <w:t>requisitos, descrição dos requisitos funcionais.</w:t>
            </w:r>
          </w:p>
        </w:tc>
        <w:tc>
          <w:tcPr>
            <w:tcW w:w="2304" w:type="dxa"/>
          </w:tcPr>
          <w:p w14:paraId="00A49D67" w14:textId="5A79D33C" w:rsidR="00A92C0D" w:rsidRPr="00BC24F5" w:rsidRDefault="00FD06AA">
            <w:pPr>
              <w:pStyle w:val="Tabletext"/>
              <w:rPr>
                <w:lang w:val="en-US"/>
              </w:rPr>
            </w:pPr>
            <w:r w:rsidRPr="00BC24F5">
              <w:rPr>
                <w:lang w:val="en-US"/>
              </w:rPr>
              <w:t>Jamison</w:t>
            </w:r>
            <w:r w:rsidR="00BC24F5" w:rsidRPr="00BC24F5">
              <w:rPr>
                <w:lang w:val="en-US"/>
              </w:rPr>
              <w:t xml:space="preserve">, </w:t>
            </w:r>
            <w:r w:rsidR="00BC24F5" w:rsidRPr="00BC24F5">
              <w:rPr>
                <w:lang w:val="en-US"/>
              </w:rPr>
              <w:t>Dayana</w:t>
            </w:r>
            <w:r w:rsidR="00BC24F5" w:rsidRPr="00BC24F5">
              <w:rPr>
                <w:lang w:val="en-US"/>
              </w:rPr>
              <w:t xml:space="preserve">, </w:t>
            </w:r>
            <w:proofErr w:type="spellStart"/>
            <w:r w:rsidR="00BC24F5" w:rsidRPr="00BC24F5">
              <w:rPr>
                <w:lang w:val="en-US"/>
              </w:rPr>
              <w:t>Herval</w:t>
            </w:r>
            <w:proofErr w:type="spellEnd"/>
            <w:r w:rsidR="00BC24F5" w:rsidRPr="00BC24F5">
              <w:rPr>
                <w:lang w:val="en-US"/>
              </w:rPr>
              <w:t xml:space="preserve">, </w:t>
            </w:r>
            <w:r w:rsidR="00BC24F5" w:rsidRPr="00BC24F5">
              <w:rPr>
                <w:lang w:val="en-US"/>
              </w:rPr>
              <w:t>Jonathan</w:t>
            </w:r>
            <w:r w:rsidR="00BC24F5" w:rsidRPr="00BC24F5">
              <w:rPr>
                <w:lang w:val="en-US"/>
              </w:rPr>
              <w:t xml:space="preserve">, </w:t>
            </w:r>
            <w:r w:rsidR="00BC24F5" w:rsidRPr="00BC24F5">
              <w:rPr>
                <w:lang w:val="en-US"/>
              </w:rPr>
              <w:t>Leonardo</w:t>
            </w:r>
            <w:r w:rsidR="00BC24F5" w:rsidRPr="00BC24F5">
              <w:rPr>
                <w:lang w:val="en-US"/>
              </w:rPr>
              <w:t xml:space="preserve">, </w:t>
            </w:r>
            <w:r w:rsidR="00BC24F5" w:rsidRPr="00BC24F5">
              <w:rPr>
                <w:lang w:val="en-US"/>
              </w:rPr>
              <w:t>Rickson</w:t>
            </w:r>
          </w:p>
        </w:tc>
      </w:tr>
      <w:tr w:rsidR="00A92C0D" w:rsidRPr="00BC24F5" w14:paraId="45954D8E" w14:textId="77777777">
        <w:tc>
          <w:tcPr>
            <w:tcW w:w="2304" w:type="dxa"/>
          </w:tcPr>
          <w:p w14:paraId="4C796EED" w14:textId="77777777" w:rsidR="00A92C0D" w:rsidRPr="00BC24F5" w:rsidRDefault="00A92C0D">
            <w:pPr>
              <w:pStyle w:val="Tabletext"/>
              <w:rPr>
                <w:lang w:val="en-US"/>
              </w:rPr>
            </w:pPr>
          </w:p>
        </w:tc>
        <w:tc>
          <w:tcPr>
            <w:tcW w:w="1152" w:type="dxa"/>
          </w:tcPr>
          <w:p w14:paraId="69A1592E" w14:textId="77777777" w:rsidR="00A92C0D" w:rsidRPr="00BC24F5" w:rsidRDefault="00A92C0D">
            <w:pPr>
              <w:pStyle w:val="Tabletext"/>
              <w:rPr>
                <w:lang w:val="en-US"/>
              </w:rPr>
            </w:pPr>
          </w:p>
        </w:tc>
        <w:tc>
          <w:tcPr>
            <w:tcW w:w="3744" w:type="dxa"/>
          </w:tcPr>
          <w:p w14:paraId="6DE726CE" w14:textId="77777777" w:rsidR="00A92C0D" w:rsidRPr="00BC24F5" w:rsidRDefault="00A92C0D">
            <w:pPr>
              <w:pStyle w:val="Tabletext"/>
              <w:rPr>
                <w:lang w:val="en-US"/>
              </w:rPr>
            </w:pPr>
          </w:p>
        </w:tc>
        <w:tc>
          <w:tcPr>
            <w:tcW w:w="2304" w:type="dxa"/>
          </w:tcPr>
          <w:p w14:paraId="57C898A8" w14:textId="77777777" w:rsidR="00A92C0D" w:rsidRPr="00BC24F5" w:rsidRDefault="00A92C0D">
            <w:pPr>
              <w:pStyle w:val="Tabletext"/>
              <w:rPr>
                <w:lang w:val="en-US"/>
              </w:rPr>
            </w:pPr>
          </w:p>
        </w:tc>
      </w:tr>
      <w:tr w:rsidR="00A92C0D" w:rsidRPr="00BC24F5" w14:paraId="2B90271E" w14:textId="77777777">
        <w:tc>
          <w:tcPr>
            <w:tcW w:w="2304" w:type="dxa"/>
          </w:tcPr>
          <w:p w14:paraId="0BCD2957" w14:textId="77777777" w:rsidR="00A92C0D" w:rsidRPr="00BC24F5" w:rsidRDefault="00A92C0D">
            <w:pPr>
              <w:pStyle w:val="Tabletext"/>
              <w:rPr>
                <w:lang w:val="en-US"/>
              </w:rPr>
            </w:pPr>
          </w:p>
        </w:tc>
        <w:tc>
          <w:tcPr>
            <w:tcW w:w="1152" w:type="dxa"/>
          </w:tcPr>
          <w:p w14:paraId="58B79F88" w14:textId="77777777" w:rsidR="00A92C0D" w:rsidRPr="00BC24F5" w:rsidRDefault="00A92C0D">
            <w:pPr>
              <w:pStyle w:val="Tabletext"/>
              <w:rPr>
                <w:lang w:val="en-US"/>
              </w:rPr>
            </w:pPr>
          </w:p>
        </w:tc>
        <w:tc>
          <w:tcPr>
            <w:tcW w:w="3744" w:type="dxa"/>
          </w:tcPr>
          <w:p w14:paraId="177015B3" w14:textId="77777777" w:rsidR="00A92C0D" w:rsidRPr="00BC24F5" w:rsidRDefault="00A92C0D">
            <w:pPr>
              <w:pStyle w:val="Tabletext"/>
              <w:rPr>
                <w:lang w:val="en-US"/>
              </w:rPr>
            </w:pPr>
          </w:p>
        </w:tc>
        <w:tc>
          <w:tcPr>
            <w:tcW w:w="2304" w:type="dxa"/>
          </w:tcPr>
          <w:p w14:paraId="41FD4014" w14:textId="77777777" w:rsidR="00A92C0D" w:rsidRPr="00BC24F5" w:rsidRDefault="00A92C0D">
            <w:pPr>
              <w:pStyle w:val="Tabletext"/>
              <w:rPr>
                <w:lang w:val="en-US"/>
              </w:rPr>
            </w:pPr>
          </w:p>
        </w:tc>
      </w:tr>
      <w:tr w:rsidR="00A92C0D" w:rsidRPr="00BC24F5" w14:paraId="523FE681" w14:textId="77777777">
        <w:tc>
          <w:tcPr>
            <w:tcW w:w="2304" w:type="dxa"/>
          </w:tcPr>
          <w:p w14:paraId="54397A4C" w14:textId="77777777" w:rsidR="00A92C0D" w:rsidRPr="00BC24F5" w:rsidRDefault="00A92C0D">
            <w:pPr>
              <w:pStyle w:val="Tabletext"/>
              <w:rPr>
                <w:lang w:val="en-US"/>
              </w:rPr>
            </w:pPr>
          </w:p>
        </w:tc>
        <w:tc>
          <w:tcPr>
            <w:tcW w:w="1152" w:type="dxa"/>
          </w:tcPr>
          <w:p w14:paraId="3C158BA1" w14:textId="77777777" w:rsidR="00A92C0D" w:rsidRPr="00BC24F5" w:rsidRDefault="00A92C0D">
            <w:pPr>
              <w:pStyle w:val="Tabletext"/>
              <w:rPr>
                <w:lang w:val="en-US"/>
              </w:rPr>
            </w:pPr>
          </w:p>
        </w:tc>
        <w:tc>
          <w:tcPr>
            <w:tcW w:w="3744" w:type="dxa"/>
          </w:tcPr>
          <w:p w14:paraId="219A670C" w14:textId="77777777" w:rsidR="00A92C0D" w:rsidRPr="00BC24F5" w:rsidRDefault="00A92C0D">
            <w:pPr>
              <w:pStyle w:val="Tabletext"/>
              <w:rPr>
                <w:lang w:val="en-US"/>
              </w:rPr>
            </w:pPr>
          </w:p>
        </w:tc>
        <w:tc>
          <w:tcPr>
            <w:tcW w:w="2304" w:type="dxa"/>
          </w:tcPr>
          <w:p w14:paraId="3B6FFCBE" w14:textId="77777777" w:rsidR="00A92C0D" w:rsidRPr="00BC24F5" w:rsidRDefault="00A92C0D">
            <w:pPr>
              <w:pStyle w:val="Tabletext"/>
              <w:rPr>
                <w:lang w:val="en-US"/>
              </w:rPr>
            </w:pPr>
          </w:p>
        </w:tc>
      </w:tr>
    </w:tbl>
    <w:p w14:paraId="787AC8C3" w14:textId="77777777" w:rsidR="00A92C0D" w:rsidRPr="00BC24F5" w:rsidRDefault="00A92C0D">
      <w:pPr>
        <w:rPr>
          <w:lang w:val="en-US"/>
        </w:rPr>
      </w:pPr>
    </w:p>
    <w:p w14:paraId="7C3FAA43" w14:textId="77777777" w:rsidR="00B7554C" w:rsidRDefault="00A92C0D">
      <w:pPr>
        <w:pStyle w:val="Ttulo"/>
        <w:rPr>
          <w:lang w:val="en-US"/>
        </w:rPr>
      </w:pPr>
      <w:r w:rsidRPr="00BC24F5">
        <w:rPr>
          <w:lang w:val="en-US"/>
        </w:rPr>
        <w:br w:type="page"/>
      </w:r>
    </w:p>
    <w:p w14:paraId="43BF938E" w14:textId="77777777" w:rsidR="00B7554C" w:rsidRDefault="00B7554C">
      <w:pPr>
        <w:pStyle w:val="Ttulo"/>
        <w:rPr>
          <w:lang w:val="en-US"/>
        </w:rPr>
      </w:pPr>
    </w:p>
    <w:p w14:paraId="547D393A" w14:textId="77777777" w:rsidR="00B7554C" w:rsidRDefault="00B7554C">
      <w:pPr>
        <w:pStyle w:val="Ttulo"/>
        <w:rPr>
          <w:lang w:val="en-US"/>
        </w:rPr>
      </w:pPr>
    </w:p>
    <w:p w14:paraId="7663EE1D" w14:textId="77777777" w:rsidR="00B7554C" w:rsidRDefault="00B7554C">
      <w:pPr>
        <w:pStyle w:val="Ttulo"/>
        <w:rPr>
          <w:lang w:val="en-US"/>
        </w:rPr>
      </w:pPr>
    </w:p>
    <w:p w14:paraId="1974E23E" w14:textId="72BA0826" w:rsidR="00A92C0D" w:rsidRDefault="00B7554C">
      <w:pPr>
        <w:pStyle w:val="Ttulo"/>
      </w:pPr>
      <w:r>
        <w:t>Sumário</w:t>
      </w:r>
      <w:r>
        <w:br/>
      </w:r>
    </w:p>
    <w:p w14:paraId="3CC30015" w14:textId="5F836882" w:rsidR="00B3581E" w:rsidRDefault="00A92C0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3581E">
        <w:rPr>
          <w:noProof/>
        </w:rPr>
        <w:t>1.</w:t>
      </w:r>
      <w:r w:rsidR="00B3581E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  <w:tab/>
      </w:r>
      <w:r w:rsidR="00B3581E">
        <w:rPr>
          <w:noProof/>
        </w:rPr>
        <w:t>Introdução</w:t>
      </w:r>
      <w:r w:rsidR="00B3581E">
        <w:rPr>
          <w:noProof/>
        </w:rPr>
        <w:tab/>
      </w:r>
      <w:r w:rsidR="00B3581E">
        <w:rPr>
          <w:noProof/>
        </w:rPr>
        <w:fldChar w:fldCharType="begin"/>
      </w:r>
      <w:r w:rsidR="00B3581E">
        <w:rPr>
          <w:noProof/>
        </w:rPr>
        <w:instrText xml:space="preserve"> PAGEREF _Toc143373060 \h </w:instrText>
      </w:r>
      <w:r w:rsidR="00B3581E">
        <w:rPr>
          <w:noProof/>
        </w:rPr>
      </w:r>
      <w:r w:rsidR="00B3581E">
        <w:rPr>
          <w:noProof/>
        </w:rPr>
        <w:fldChar w:fldCharType="separate"/>
      </w:r>
      <w:r w:rsidR="001E3970">
        <w:rPr>
          <w:noProof/>
        </w:rPr>
        <w:t>4</w:t>
      </w:r>
      <w:r w:rsidR="00B3581E">
        <w:rPr>
          <w:noProof/>
        </w:rPr>
        <w:fldChar w:fldCharType="end"/>
      </w:r>
    </w:p>
    <w:p w14:paraId="1FE70A1C" w14:textId="606038CE" w:rsidR="00B3581E" w:rsidRDefault="00B3581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_Toc143373061 \h </w:instrText>
      </w:r>
      <w:r>
        <w:rPr>
          <w:noProof/>
        </w:rPr>
      </w:r>
      <w:r>
        <w:rPr>
          <w:noProof/>
        </w:rPr>
        <w:fldChar w:fldCharType="separate"/>
      </w:r>
      <w:r w:rsidR="001E3970">
        <w:rPr>
          <w:noProof/>
        </w:rPr>
        <w:t>4</w:t>
      </w:r>
      <w:r>
        <w:rPr>
          <w:noProof/>
        </w:rPr>
        <w:fldChar w:fldCharType="end"/>
      </w:r>
    </w:p>
    <w:p w14:paraId="7D7B9DE6" w14:textId="78869D1D" w:rsidR="00B3581E" w:rsidRDefault="00B3581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_Toc143373062 \h </w:instrText>
      </w:r>
      <w:r>
        <w:rPr>
          <w:noProof/>
        </w:rPr>
      </w:r>
      <w:r>
        <w:rPr>
          <w:noProof/>
        </w:rPr>
        <w:fldChar w:fldCharType="separate"/>
      </w:r>
      <w:r w:rsidR="001E3970">
        <w:rPr>
          <w:noProof/>
        </w:rPr>
        <w:t>4</w:t>
      </w:r>
      <w:r>
        <w:rPr>
          <w:noProof/>
        </w:rPr>
        <w:fldChar w:fldCharType="end"/>
      </w:r>
    </w:p>
    <w:p w14:paraId="0A657692" w14:textId="29DB6483" w:rsidR="00B3581E" w:rsidRDefault="00B3581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_Toc143373063 \h </w:instrText>
      </w:r>
      <w:r>
        <w:rPr>
          <w:noProof/>
        </w:rPr>
      </w:r>
      <w:r>
        <w:rPr>
          <w:noProof/>
        </w:rPr>
        <w:fldChar w:fldCharType="separate"/>
      </w:r>
      <w:r w:rsidR="001E3970">
        <w:rPr>
          <w:noProof/>
        </w:rPr>
        <w:t>4</w:t>
      </w:r>
      <w:r>
        <w:rPr>
          <w:noProof/>
        </w:rPr>
        <w:fldChar w:fldCharType="end"/>
      </w:r>
    </w:p>
    <w:p w14:paraId="718275CF" w14:textId="38CEB151" w:rsidR="00B3581E" w:rsidRDefault="00B3581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_Toc143373064 \h </w:instrText>
      </w:r>
      <w:r>
        <w:rPr>
          <w:noProof/>
        </w:rPr>
      </w:r>
      <w:r>
        <w:rPr>
          <w:noProof/>
        </w:rPr>
        <w:fldChar w:fldCharType="separate"/>
      </w:r>
      <w:r w:rsidR="001E3970">
        <w:rPr>
          <w:noProof/>
        </w:rPr>
        <w:t>4</w:t>
      </w:r>
      <w:r>
        <w:rPr>
          <w:noProof/>
        </w:rPr>
        <w:fldChar w:fldCharType="end"/>
      </w:r>
    </w:p>
    <w:p w14:paraId="34EE7DF0" w14:textId="69CBCE97" w:rsidR="00B3581E" w:rsidRDefault="00B3581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Disponibilizar Informações do Processo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_Toc143373065 \h </w:instrText>
      </w:r>
      <w:r>
        <w:rPr>
          <w:noProof/>
        </w:rPr>
      </w:r>
      <w:r>
        <w:rPr>
          <w:noProof/>
        </w:rPr>
        <w:fldChar w:fldCharType="separate"/>
      </w:r>
      <w:r w:rsidR="001E3970">
        <w:rPr>
          <w:noProof/>
        </w:rPr>
        <w:t>4</w:t>
      </w:r>
      <w:r>
        <w:rPr>
          <w:noProof/>
        </w:rPr>
        <w:fldChar w:fldCharType="end"/>
      </w:r>
    </w:p>
    <w:p w14:paraId="3C621DDB" w14:textId="77FEEEC7" w:rsidR="00B3581E" w:rsidRDefault="00B3581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Cadastrar Informações dos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_Toc143373066 \h </w:instrText>
      </w:r>
      <w:r>
        <w:rPr>
          <w:noProof/>
        </w:rPr>
      </w:r>
      <w:r>
        <w:rPr>
          <w:noProof/>
        </w:rPr>
        <w:fldChar w:fldCharType="separate"/>
      </w:r>
      <w:r w:rsidR="001E3970">
        <w:rPr>
          <w:noProof/>
        </w:rPr>
        <w:t>5</w:t>
      </w:r>
      <w:r>
        <w:rPr>
          <w:noProof/>
        </w:rPr>
        <w:fldChar w:fldCharType="end"/>
      </w:r>
    </w:p>
    <w:p w14:paraId="1B2020D8" w14:textId="527150A0" w:rsidR="00B3581E" w:rsidRDefault="00B3581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Notificar Partes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_Toc143373067 \h </w:instrText>
      </w:r>
      <w:r>
        <w:rPr>
          <w:noProof/>
        </w:rPr>
      </w:r>
      <w:r>
        <w:rPr>
          <w:noProof/>
        </w:rPr>
        <w:fldChar w:fldCharType="separate"/>
      </w:r>
      <w:r w:rsidR="001E3970">
        <w:rPr>
          <w:noProof/>
        </w:rPr>
        <w:t>5</w:t>
      </w:r>
      <w:r>
        <w:rPr>
          <w:noProof/>
        </w:rPr>
        <w:fldChar w:fldCharType="end"/>
      </w:r>
    </w:p>
    <w:p w14:paraId="3A98C07B" w14:textId="045090DC" w:rsidR="00B3581E" w:rsidRDefault="00B3581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Notificar por Carta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_Toc143373068 \h </w:instrText>
      </w:r>
      <w:r>
        <w:rPr>
          <w:noProof/>
        </w:rPr>
      </w:r>
      <w:r>
        <w:rPr>
          <w:noProof/>
        </w:rPr>
        <w:fldChar w:fldCharType="separate"/>
      </w:r>
      <w:r w:rsidR="001E3970">
        <w:rPr>
          <w:noProof/>
        </w:rPr>
        <w:t>5</w:t>
      </w:r>
      <w:r>
        <w:rPr>
          <w:noProof/>
        </w:rPr>
        <w:fldChar w:fldCharType="end"/>
      </w:r>
    </w:p>
    <w:p w14:paraId="111D0980" w14:textId="1044629E" w:rsidR="00B3581E" w:rsidRDefault="00B3581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Notificar por E-mail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_Toc143373069 \h </w:instrText>
      </w:r>
      <w:r>
        <w:rPr>
          <w:noProof/>
        </w:rPr>
      </w:r>
      <w:r>
        <w:rPr>
          <w:noProof/>
        </w:rPr>
        <w:fldChar w:fldCharType="separate"/>
      </w:r>
      <w:r w:rsidR="001E3970">
        <w:rPr>
          <w:noProof/>
        </w:rPr>
        <w:t>5</w:t>
      </w:r>
      <w:r>
        <w:rPr>
          <w:noProof/>
        </w:rPr>
        <w:fldChar w:fldCharType="end"/>
      </w:r>
    </w:p>
    <w:p w14:paraId="22022CAC" w14:textId="3E260FBF" w:rsidR="00B3581E" w:rsidRDefault="00B3581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Notificar por DJe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_Toc143373070 \h </w:instrText>
      </w:r>
      <w:r>
        <w:rPr>
          <w:noProof/>
        </w:rPr>
      </w:r>
      <w:r>
        <w:rPr>
          <w:noProof/>
        </w:rPr>
        <w:fldChar w:fldCharType="separate"/>
      </w:r>
      <w:r w:rsidR="001E3970">
        <w:rPr>
          <w:noProof/>
        </w:rPr>
        <w:t>5</w:t>
      </w:r>
      <w:r>
        <w:rPr>
          <w:noProof/>
        </w:rPr>
        <w:fldChar w:fldCharType="end"/>
      </w:r>
    </w:p>
    <w:p w14:paraId="48788CAA" w14:textId="34ACFA4A" w:rsidR="00B3581E" w:rsidRDefault="00B3581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BR"/>
          <w14:ligatures w14:val="standardContextual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_Toc143373071 \h </w:instrText>
      </w:r>
      <w:r>
        <w:rPr>
          <w:noProof/>
        </w:rPr>
      </w:r>
      <w:r>
        <w:rPr>
          <w:noProof/>
        </w:rPr>
        <w:fldChar w:fldCharType="separate"/>
      </w:r>
      <w:r w:rsidR="001E3970">
        <w:rPr>
          <w:noProof/>
        </w:rPr>
        <w:t>5</w:t>
      </w:r>
      <w:r>
        <w:rPr>
          <w:noProof/>
        </w:rPr>
        <w:fldChar w:fldCharType="end"/>
      </w:r>
    </w:p>
    <w:p w14:paraId="309920CD" w14:textId="53B928DA" w:rsidR="00B7554C" w:rsidRDefault="00A92C0D" w:rsidP="00B7554C">
      <w:pPr>
        <w:pStyle w:val="Ttulo"/>
      </w:pPr>
      <w:r>
        <w:fldChar w:fldCharType="end"/>
      </w:r>
      <w:r w:rsidRPr="009F242A">
        <w:br w:type="page"/>
      </w:r>
    </w:p>
    <w:p w14:paraId="01F82358" w14:textId="77777777" w:rsidR="00B7554C" w:rsidRPr="00B7554C" w:rsidRDefault="00B7554C" w:rsidP="00B7554C"/>
    <w:p w14:paraId="31249593" w14:textId="77777777" w:rsidR="00A92C0D" w:rsidRDefault="00A92C0D" w:rsidP="00B7554C">
      <w:pPr>
        <w:pStyle w:val="Ttulo1"/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E7E6E6" w:themeFill="background2"/>
      </w:pPr>
      <w:bookmarkStart w:id="0" w:name="_Toc143373060"/>
      <w:r>
        <w:t>Introdução</w:t>
      </w:r>
      <w:bookmarkEnd w:id="0"/>
    </w:p>
    <w:p w14:paraId="3AE376DA" w14:textId="1FC5A574" w:rsidR="00B7554C" w:rsidRPr="00B7554C" w:rsidRDefault="00B7554C" w:rsidP="00B7554C">
      <w:pPr>
        <w:widowControl/>
        <w:spacing w:line="360" w:lineRule="auto"/>
        <w:jc w:val="bot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br/>
      </w:r>
      <w:r w:rsidRPr="00B7554C">
        <w:rPr>
          <w:rFonts w:ascii="Segoe UI" w:hAnsi="Segoe UI" w:cs="Segoe UI"/>
          <w:color w:val="1F2328"/>
          <w:shd w:val="clear" w:color="auto" w:fill="FFFFFF"/>
        </w:rPr>
        <w:t>Este projeto tem o objetivo de trabalhar com conceitos de design e arquitetura de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B7554C">
        <w:rPr>
          <w:rFonts w:ascii="Segoe UI" w:hAnsi="Segoe UI" w:cs="Segoe UI"/>
          <w:color w:val="1F2328"/>
          <w:shd w:val="clear" w:color="auto" w:fill="FFFFFF"/>
        </w:rPr>
        <w:t>software</w:t>
      </w:r>
      <w:r>
        <w:rPr>
          <w:rFonts w:ascii="Segoe UI" w:hAnsi="Segoe UI" w:cs="Segoe UI"/>
          <w:color w:val="1F2328"/>
          <w:shd w:val="clear" w:color="auto" w:fill="FFFFFF"/>
        </w:rPr>
        <w:t>,</w:t>
      </w:r>
      <w:r w:rsidRPr="00B7554C">
        <w:rPr>
          <w:rFonts w:ascii="Segoe UI" w:hAnsi="Segoe UI" w:cs="Segoe UI"/>
          <w:color w:val="1F2328"/>
          <w:shd w:val="clear" w:color="auto" w:fill="FFFFFF"/>
        </w:rPr>
        <w:t xml:space="preserve"> análise e levantamento de requisitos</w:t>
      </w:r>
      <w:r>
        <w:rPr>
          <w:rFonts w:ascii="Segoe UI" w:hAnsi="Segoe UI" w:cs="Segoe UI"/>
          <w:color w:val="1F2328"/>
          <w:shd w:val="clear" w:color="auto" w:fill="FFFFFF"/>
        </w:rPr>
        <w:t>,</w:t>
      </w:r>
      <w:r w:rsidRPr="00B7554C">
        <w:rPr>
          <w:rFonts w:ascii="Segoe UI" w:hAnsi="Segoe UI" w:cs="Segoe UI"/>
          <w:color w:val="1F2328"/>
          <w:shd w:val="clear" w:color="auto" w:fill="FFFFFF"/>
        </w:rPr>
        <w:t xml:space="preserve"> tratamento de exceções e erros</w:t>
      </w:r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r w:rsidRPr="00B7554C">
        <w:rPr>
          <w:rFonts w:ascii="Segoe UI" w:hAnsi="Segoe UI" w:cs="Segoe UI"/>
          <w:color w:val="1F2328"/>
          <w:shd w:val="clear" w:color="auto" w:fill="FFFFFF"/>
        </w:rPr>
        <w:t>criação de webservice e integração entre aplicações/</w:t>
      </w:r>
      <w:proofErr w:type="spellStart"/>
      <w:r w:rsidRPr="00B7554C">
        <w:rPr>
          <w:rFonts w:ascii="Segoe UI" w:hAnsi="Segoe UI" w:cs="Segoe UI"/>
          <w:color w:val="1F2328"/>
          <w:shd w:val="clear" w:color="auto" w:fill="FFFFFF"/>
        </w:rPr>
        <w:t>API’s</w:t>
      </w:r>
      <w:proofErr w:type="spellEnd"/>
      <w:r w:rsidRPr="00B7554C">
        <w:rPr>
          <w:rFonts w:ascii="Segoe UI" w:hAnsi="Segoe UI" w:cs="Segoe UI"/>
          <w:color w:val="1F2328"/>
          <w:shd w:val="clear" w:color="auto" w:fill="FFFFFF"/>
        </w:rPr>
        <w:t xml:space="preserve"> distintas</w:t>
      </w:r>
      <w:r>
        <w:rPr>
          <w:rFonts w:ascii="Segoe UI" w:hAnsi="Segoe UI" w:cs="Segoe UI"/>
          <w:color w:val="1F2328"/>
          <w:shd w:val="clear" w:color="auto" w:fill="FFFFFF"/>
        </w:rPr>
        <w:t>,</w:t>
      </w:r>
      <w:r w:rsidRPr="00B7554C">
        <w:rPr>
          <w:rFonts w:ascii="Segoe UI" w:hAnsi="Segoe UI" w:cs="Segoe UI"/>
          <w:color w:val="1F2328"/>
          <w:shd w:val="clear" w:color="auto" w:fill="FFFFFF"/>
        </w:rPr>
        <w:t xml:space="preserve"> realização de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B7554C">
        <w:rPr>
          <w:rFonts w:ascii="Segoe UI" w:hAnsi="Segoe UI" w:cs="Segoe UI"/>
          <w:color w:val="1F2328"/>
          <w:shd w:val="clear" w:color="auto" w:fill="FFFFFF"/>
        </w:rPr>
        <w:t>transação com Sistema Gerenciador de Banco de Dados (SGBD)</w:t>
      </w:r>
      <w:r>
        <w:rPr>
          <w:rFonts w:ascii="Segoe UI" w:hAnsi="Segoe UI" w:cs="Segoe UI"/>
          <w:color w:val="1F2328"/>
          <w:shd w:val="clear" w:color="auto" w:fill="FFFFFF"/>
        </w:rPr>
        <w:t>,</w:t>
      </w:r>
      <w:r w:rsidRPr="00B7554C">
        <w:rPr>
          <w:rFonts w:ascii="Segoe UI" w:hAnsi="Segoe UI" w:cs="Segoe UI"/>
          <w:color w:val="1F2328"/>
          <w:shd w:val="clear" w:color="auto" w:fill="FFFFFF"/>
        </w:rPr>
        <w:t xml:space="preserve"> trabalhar com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B7554C">
        <w:rPr>
          <w:rFonts w:ascii="Segoe UI" w:hAnsi="Segoe UI" w:cs="Segoe UI"/>
          <w:color w:val="1F2328"/>
          <w:shd w:val="clear" w:color="auto" w:fill="FFFFFF"/>
        </w:rPr>
        <w:t>versionamento e desenvolver solução jurídica para um cenário real de necessidade do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B7554C">
        <w:rPr>
          <w:rFonts w:ascii="Segoe UI" w:hAnsi="Segoe UI" w:cs="Segoe UI"/>
          <w:color w:val="1F2328"/>
          <w:shd w:val="clear" w:color="auto" w:fill="FFFFFF"/>
        </w:rPr>
        <w:t>judicial nacional.</w:t>
      </w:r>
    </w:p>
    <w:p w14:paraId="7127E0A5" w14:textId="77777777" w:rsidR="00B7554C" w:rsidRPr="00B7554C" w:rsidRDefault="00B7554C" w:rsidP="00B7554C"/>
    <w:p w14:paraId="44104A2A" w14:textId="4268F39F" w:rsidR="00A92C0D" w:rsidRDefault="00A92C0D">
      <w:pPr>
        <w:pStyle w:val="Ttulo2"/>
      </w:pPr>
      <w:bookmarkStart w:id="1" w:name="_Toc143373061"/>
      <w:r>
        <w:t>Finalidade</w:t>
      </w:r>
      <w:bookmarkEnd w:id="1"/>
      <w:r w:rsidR="00C8736B">
        <w:br/>
      </w:r>
    </w:p>
    <w:p w14:paraId="6CDACF27" w14:textId="0BEBBD76" w:rsidR="00C8736B" w:rsidRPr="00C8736B" w:rsidRDefault="00922B6E" w:rsidP="00C8736B">
      <w:pPr>
        <w:pStyle w:val="InfoBlue"/>
        <w:rPr>
          <w:rFonts w:ascii="Segoe UI" w:hAnsi="Segoe UI" w:cs="Segoe UI"/>
          <w:i w:val="0"/>
          <w:color w:val="1F2328"/>
          <w:shd w:val="clear" w:color="auto" w:fill="FFFFFF"/>
        </w:rPr>
      </w:pPr>
      <w:r>
        <w:rPr>
          <w:rFonts w:ascii="Segoe UI" w:hAnsi="Segoe UI" w:cs="Segoe UI"/>
          <w:i w:val="0"/>
          <w:color w:val="1F2328"/>
          <w:shd w:val="clear" w:color="auto" w:fill="FFFFFF"/>
        </w:rPr>
        <w:t xml:space="preserve">Desenvolvimento </w:t>
      </w:r>
      <w:r w:rsidR="00C8736B">
        <w:rPr>
          <w:rFonts w:ascii="Segoe UI" w:hAnsi="Segoe UI" w:cs="Segoe UI"/>
          <w:i w:val="0"/>
          <w:color w:val="1F2328"/>
          <w:shd w:val="clear" w:color="auto" w:fill="FFFFFF"/>
        </w:rPr>
        <w:t xml:space="preserve">do </w:t>
      </w:r>
      <w:r w:rsidR="00C8736B" w:rsidRPr="00C8736B">
        <w:rPr>
          <w:rFonts w:ascii="Segoe UI" w:hAnsi="Segoe UI" w:cs="Segoe UI"/>
          <w:i w:val="0"/>
          <w:color w:val="1F2328"/>
          <w:shd w:val="clear" w:color="auto" w:fill="FFFFFF"/>
        </w:rPr>
        <w:t>Projeto</w:t>
      </w:r>
      <w:r w:rsidR="00C8736B" w:rsidRPr="00C8736B">
        <w:rPr>
          <w:rFonts w:ascii="Segoe UI" w:hAnsi="Segoe UI" w:cs="Segoe UI"/>
          <w:i w:val="0"/>
          <w:color w:val="1F2328"/>
          <w:shd w:val="clear" w:color="auto" w:fill="FFFFFF"/>
        </w:rPr>
        <w:t xml:space="preserve"> </w:t>
      </w:r>
      <w:r w:rsidR="00C8736B" w:rsidRPr="00C8736B">
        <w:rPr>
          <w:rFonts w:ascii="Segoe UI" w:hAnsi="Segoe UI" w:cs="Segoe UI"/>
          <w:i w:val="0"/>
          <w:color w:val="1F2328"/>
          <w:shd w:val="clear" w:color="auto" w:fill="FFFFFF"/>
        </w:rPr>
        <w:t xml:space="preserve">Piloto </w:t>
      </w:r>
      <w:r w:rsidR="00C8736B">
        <w:rPr>
          <w:rFonts w:ascii="Segoe UI" w:hAnsi="Segoe UI" w:cs="Segoe UI"/>
          <w:i w:val="0"/>
          <w:color w:val="1F2328"/>
          <w:shd w:val="clear" w:color="auto" w:fill="FFFFFF"/>
        </w:rPr>
        <w:t>que irá</w:t>
      </w:r>
      <w:r w:rsidR="00C8736B" w:rsidRPr="00C8736B">
        <w:rPr>
          <w:rFonts w:ascii="Segoe UI" w:hAnsi="Segoe UI" w:cs="Segoe UI"/>
          <w:i w:val="0"/>
          <w:color w:val="1F2328"/>
          <w:shd w:val="clear" w:color="auto" w:fill="FFFFFF"/>
        </w:rPr>
        <w:t xml:space="preserve"> de auxiliar o PJe nas intimações/notificação dos processos</w:t>
      </w:r>
      <w:r w:rsidR="00C8736B">
        <w:rPr>
          <w:rFonts w:ascii="Segoe UI" w:hAnsi="Segoe UI" w:cs="Segoe UI"/>
          <w:i w:val="0"/>
          <w:color w:val="1F2328"/>
          <w:shd w:val="clear" w:color="auto" w:fill="FFFFFF"/>
        </w:rPr>
        <w:t>.</w:t>
      </w:r>
    </w:p>
    <w:p w14:paraId="3FFA13D6" w14:textId="214A0082" w:rsidR="001A7B4D" w:rsidRPr="00C8736B" w:rsidRDefault="001A7B4D" w:rsidP="00C8736B">
      <w:pPr>
        <w:pStyle w:val="InfoBlue"/>
        <w:rPr>
          <w:shd w:val="clear" w:color="auto" w:fill="FFFFFF"/>
        </w:rPr>
      </w:pPr>
    </w:p>
    <w:p w14:paraId="77D7C5C4" w14:textId="77777777" w:rsidR="00A92C0D" w:rsidRDefault="00A92C0D">
      <w:pPr>
        <w:pStyle w:val="Ttulo2"/>
      </w:pPr>
      <w:bookmarkStart w:id="2" w:name="_Toc143373062"/>
      <w:r>
        <w:t>Escopo</w:t>
      </w:r>
      <w:bookmarkEnd w:id="2"/>
    </w:p>
    <w:p w14:paraId="1426408C" w14:textId="78E6CF46" w:rsidR="00356A48" w:rsidRDefault="00356A48" w:rsidP="00C8736B">
      <w:pPr>
        <w:pStyle w:val="InfoBlue"/>
        <w:rPr>
          <w:rFonts w:ascii="Segoe UI" w:hAnsi="Segoe UI" w:cs="Segoe UI"/>
          <w:i w:val="0"/>
          <w:color w:val="1F2328"/>
          <w:shd w:val="clear" w:color="auto" w:fill="FFFFFF"/>
        </w:rPr>
      </w:pPr>
      <w:r>
        <w:rPr>
          <w:rFonts w:ascii="Segoe UI" w:hAnsi="Segoe UI" w:cs="Segoe UI"/>
          <w:i w:val="0"/>
          <w:color w:val="1F2328"/>
          <w:shd w:val="clear" w:color="auto" w:fill="FFFFFF"/>
        </w:rPr>
        <w:t xml:space="preserve">O sistema irá receber as informações do PJe e efetuar as notificações para as partes e retornar ao PJe informações sobre essas notificações através dos meios disponibilizado (Correio, E-mail, </w:t>
      </w:r>
      <w:r w:rsidRPr="00356A48">
        <w:rPr>
          <w:rFonts w:ascii="Segoe UI" w:hAnsi="Segoe UI" w:cs="Segoe UI"/>
          <w:i w:val="0"/>
          <w:color w:val="1F2328"/>
          <w:shd w:val="clear" w:color="auto" w:fill="FFFFFF"/>
        </w:rPr>
        <w:t>DJe</w:t>
      </w:r>
      <w:r>
        <w:rPr>
          <w:rFonts w:ascii="Segoe UI" w:hAnsi="Segoe UI" w:cs="Segoe UI"/>
          <w:i w:val="0"/>
          <w:color w:val="1F2328"/>
          <w:shd w:val="clear" w:color="auto" w:fill="FFFFFF"/>
        </w:rPr>
        <w:t>) e data em que as partes foi notificada.</w:t>
      </w:r>
    </w:p>
    <w:p w14:paraId="38C434CE" w14:textId="46CB1B65" w:rsidR="00922B6E" w:rsidRDefault="00356A48" w:rsidP="00C8736B">
      <w:pPr>
        <w:pStyle w:val="InfoBlue"/>
      </w:pPr>
      <w:r>
        <w:br/>
      </w:r>
    </w:p>
    <w:p w14:paraId="5A2A9D6C" w14:textId="0DE37EE6" w:rsidR="00922B6E" w:rsidRDefault="00922B6E" w:rsidP="00922B6E">
      <w:pPr>
        <w:pStyle w:val="Ttulo1"/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E7E6E6" w:themeFill="background2"/>
      </w:pPr>
      <w:bookmarkStart w:id="3" w:name="_Toc143373063"/>
      <w:r>
        <w:t>Descrição Geral</w:t>
      </w:r>
      <w:bookmarkEnd w:id="3"/>
    </w:p>
    <w:p w14:paraId="469A9DDA" w14:textId="5B890B16" w:rsidR="00922B6E" w:rsidRDefault="00922B6E" w:rsidP="00922B6E">
      <w:pPr>
        <w:widowControl/>
        <w:spacing w:line="360" w:lineRule="auto"/>
        <w:jc w:val="bot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br/>
      </w:r>
      <w:r w:rsidRPr="00922B6E">
        <w:rPr>
          <w:rFonts w:ascii="Segoe UI" w:hAnsi="Segoe UI" w:cs="Segoe UI"/>
          <w:color w:val="1F2328"/>
          <w:shd w:val="clear" w:color="auto" w:fill="FFFFFF"/>
        </w:rPr>
        <w:t xml:space="preserve">O </w:t>
      </w:r>
      <w:r>
        <w:rPr>
          <w:rFonts w:ascii="Segoe UI" w:hAnsi="Segoe UI" w:cs="Segoe UI"/>
          <w:color w:val="1F2328"/>
          <w:shd w:val="clear" w:color="auto" w:fill="FFFFFF"/>
        </w:rPr>
        <w:t>sistema oferece uma solução para a entrega e gerenciamento d</w:t>
      </w:r>
      <w:r w:rsidRPr="00922B6E">
        <w:rPr>
          <w:rFonts w:ascii="Segoe UI" w:hAnsi="Segoe UI" w:cs="Segoe UI"/>
          <w:color w:val="1F2328"/>
          <w:shd w:val="clear" w:color="auto" w:fill="FFFFFF"/>
        </w:rPr>
        <w:t>as notificações que ele enviará e registrará, o PJe não tem acesso as notificações, visto que não há nenhum modulo associativo por este. Por isto o magistrado consumirá essa informação através deste Projeto Piloto.</w:t>
      </w:r>
    </w:p>
    <w:p w14:paraId="3F10B804" w14:textId="77777777" w:rsidR="00922B6E" w:rsidRDefault="00922B6E" w:rsidP="00922B6E">
      <w:pPr>
        <w:widowControl/>
        <w:spacing w:line="360" w:lineRule="auto"/>
        <w:jc w:val="both"/>
        <w:rPr>
          <w:rFonts w:ascii="Segoe UI" w:hAnsi="Segoe UI" w:cs="Segoe UI"/>
          <w:color w:val="1F2328"/>
          <w:shd w:val="clear" w:color="auto" w:fill="FFFFFF"/>
        </w:rPr>
      </w:pPr>
    </w:p>
    <w:p w14:paraId="52EBA6EA" w14:textId="37BD0EC7" w:rsidR="00922B6E" w:rsidRDefault="00922B6E" w:rsidP="00922B6E">
      <w:pPr>
        <w:pStyle w:val="Ttulo1"/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E7E6E6" w:themeFill="background2"/>
      </w:pPr>
      <w:bookmarkStart w:id="4" w:name="_Toc143373064"/>
      <w:r>
        <w:t>Requisitos Funcionais</w:t>
      </w:r>
      <w:bookmarkEnd w:id="4"/>
    </w:p>
    <w:p w14:paraId="356F4510" w14:textId="47B11F65" w:rsidR="00922B6E" w:rsidRPr="00B7554C" w:rsidRDefault="00922B6E" w:rsidP="00922B6E">
      <w:pPr>
        <w:widowControl/>
        <w:spacing w:line="360" w:lineRule="auto"/>
        <w:jc w:val="bot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br/>
      </w:r>
      <w:r w:rsidR="00356A48">
        <w:rPr>
          <w:rFonts w:ascii="Segoe UI" w:hAnsi="Segoe UI" w:cs="Segoe UI"/>
          <w:color w:val="1F2328"/>
          <w:shd w:val="clear" w:color="auto" w:fill="FFFFFF"/>
        </w:rPr>
        <w:t>Requisitos necessários para que as funcionalidades do sistema atendam ao anseio do usuário</w:t>
      </w:r>
      <w:r w:rsidRPr="00B7554C">
        <w:rPr>
          <w:rFonts w:ascii="Segoe UI" w:hAnsi="Segoe UI" w:cs="Segoe UI"/>
          <w:color w:val="1F2328"/>
          <w:shd w:val="clear" w:color="auto" w:fill="FFFFFF"/>
        </w:rPr>
        <w:t>.</w:t>
      </w:r>
    </w:p>
    <w:p w14:paraId="08B9396D" w14:textId="77777777" w:rsidR="00922B6E" w:rsidRPr="00B7554C" w:rsidRDefault="00922B6E" w:rsidP="00922B6E"/>
    <w:p w14:paraId="44DCD06E" w14:textId="19533EC4" w:rsidR="00922B6E" w:rsidRDefault="008B582B" w:rsidP="00922B6E">
      <w:pPr>
        <w:pStyle w:val="Ttulo2"/>
      </w:pPr>
      <w:bookmarkStart w:id="5" w:name="_Toc143373065"/>
      <w:r>
        <w:t>Disponibilizar Informações do Processo</w:t>
      </w:r>
      <w:bookmarkEnd w:id="5"/>
      <w:r w:rsidR="00922B6E">
        <w:br/>
      </w:r>
    </w:p>
    <w:p w14:paraId="6634F0E3" w14:textId="1601DA51" w:rsidR="00922B6E" w:rsidRPr="00C8736B" w:rsidRDefault="008B582B" w:rsidP="00922B6E">
      <w:pPr>
        <w:pStyle w:val="InfoBlue"/>
        <w:rPr>
          <w:rFonts w:ascii="Segoe UI" w:hAnsi="Segoe UI" w:cs="Segoe UI"/>
          <w:i w:val="0"/>
          <w:color w:val="1F2328"/>
          <w:shd w:val="clear" w:color="auto" w:fill="FFFFFF"/>
        </w:rPr>
      </w:pPr>
      <w:r>
        <w:rPr>
          <w:rFonts w:ascii="Segoe UI" w:hAnsi="Segoe UI" w:cs="Segoe UI"/>
          <w:i w:val="0"/>
          <w:color w:val="1F2328"/>
          <w:shd w:val="clear" w:color="auto" w:fill="FFFFFF"/>
        </w:rPr>
        <w:t>As informações que serão utilizadas no sistema de notificação serão disponibilizadas pelo PJe através de uma API que deverá ser consultada para popular a base do sistema</w:t>
      </w:r>
      <w:r w:rsidR="00922B6E">
        <w:rPr>
          <w:rFonts w:ascii="Segoe UI" w:hAnsi="Segoe UI" w:cs="Segoe UI"/>
          <w:i w:val="0"/>
          <w:color w:val="1F2328"/>
          <w:shd w:val="clear" w:color="auto" w:fill="FFFFFF"/>
        </w:rPr>
        <w:t>.</w:t>
      </w:r>
    </w:p>
    <w:p w14:paraId="180A2802" w14:textId="77777777" w:rsidR="00922B6E" w:rsidRPr="00C8736B" w:rsidRDefault="00922B6E" w:rsidP="00922B6E">
      <w:pPr>
        <w:pStyle w:val="InfoBlue"/>
        <w:rPr>
          <w:shd w:val="clear" w:color="auto" w:fill="FFFFFF"/>
        </w:rPr>
      </w:pPr>
    </w:p>
    <w:p w14:paraId="58AD8BA6" w14:textId="3F5E6951" w:rsidR="00922B6E" w:rsidRDefault="008B582B" w:rsidP="00922B6E">
      <w:pPr>
        <w:pStyle w:val="Ttulo2"/>
      </w:pPr>
      <w:bookmarkStart w:id="6" w:name="_Toc143373066"/>
      <w:r>
        <w:lastRenderedPageBreak/>
        <w:t>Cadastrar Informações dos Processos</w:t>
      </w:r>
      <w:bookmarkEnd w:id="6"/>
    </w:p>
    <w:p w14:paraId="16EC0F05" w14:textId="490CC6FF" w:rsidR="00922B6E" w:rsidRPr="008B582B" w:rsidRDefault="008B582B" w:rsidP="00922B6E">
      <w:pPr>
        <w:pStyle w:val="InfoBlue"/>
        <w:rPr>
          <w:rFonts w:ascii="Segoe UI" w:hAnsi="Segoe UI" w:cs="Segoe UI"/>
          <w:i w:val="0"/>
          <w:color w:val="1F2328"/>
          <w:shd w:val="clear" w:color="auto" w:fill="FFFFFF"/>
        </w:rPr>
      </w:pPr>
      <w:r>
        <w:rPr>
          <w:rFonts w:ascii="Segoe UI" w:hAnsi="Segoe UI" w:cs="Segoe UI"/>
          <w:i w:val="0"/>
          <w:color w:val="1F2328"/>
          <w:shd w:val="clear" w:color="auto" w:fill="FFFFFF"/>
        </w:rPr>
        <w:t>As informações que forem coletadas na API do PJe serão verificadas e inseridas na base de dados do Sistema.</w:t>
      </w:r>
    </w:p>
    <w:p w14:paraId="1F4074D5" w14:textId="77777777" w:rsidR="008B582B" w:rsidRDefault="008B582B" w:rsidP="008B582B">
      <w:pPr>
        <w:pStyle w:val="Corpodetexto"/>
      </w:pPr>
    </w:p>
    <w:p w14:paraId="451A5938" w14:textId="71400220" w:rsidR="008B582B" w:rsidRDefault="008B582B" w:rsidP="008B582B">
      <w:pPr>
        <w:pStyle w:val="Ttulo2"/>
      </w:pPr>
      <w:bookmarkStart w:id="7" w:name="_Toc143373067"/>
      <w:r>
        <w:t>Notificar Partes</w:t>
      </w:r>
      <w:bookmarkEnd w:id="7"/>
    </w:p>
    <w:p w14:paraId="462CF0B0" w14:textId="043C5A93" w:rsidR="008B582B" w:rsidRDefault="008B582B" w:rsidP="008B582B">
      <w:pPr>
        <w:pStyle w:val="InfoBlue"/>
        <w:rPr>
          <w:rFonts w:ascii="Segoe UI" w:hAnsi="Segoe UI" w:cs="Segoe UI"/>
          <w:i w:val="0"/>
          <w:color w:val="1F2328"/>
          <w:shd w:val="clear" w:color="auto" w:fill="FFFFFF"/>
        </w:rPr>
      </w:pPr>
      <w:r>
        <w:rPr>
          <w:rFonts w:ascii="Segoe UI" w:hAnsi="Segoe UI" w:cs="Segoe UI"/>
          <w:i w:val="0"/>
          <w:color w:val="1F2328"/>
          <w:shd w:val="clear" w:color="auto" w:fill="FFFFFF"/>
        </w:rPr>
        <w:t>As partes serão notificadas a depender das suas informações capturadas na API do PJe, sendo os seguintes métodos disponíveis: Correio, E-mail e Publicação no DJe.</w:t>
      </w:r>
    </w:p>
    <w:p w14:paraId="3196CFBF" w14:textId="77777777" w:rsidR="00B8444F" w:rsidRDefault="00B8444F" w:rsidP="00B8444F">
      <w:pPr>
        <w:pStyle w:val="Corpodetexto"/>
      </w:pPr>
    </w:p>
    <w:p w14:paraId="01E12663" w14:textId="73E09EC2" w:rsidR="00B8444F" w:rsidRDefault="00B8444F" w:rsidP="00B8444F">
      <w:pPr>
        <w:pStyle w:val="Ttulo2"/>
      </w:pPr>
      <w:bookmarkStart w:id="8" w:name="_Toc143373068"/>
      <w:r>
        <w:t xml:space="preserve">Notificar </w:t>
      </w:r>
      <w:r>
        <w:t>por Carta</w:t>
      </w:r>
      <w:bookmarkEnd w:id="8"/>
    </w:p>
    <w:p w14:paraId="358A5C16" w14:textId="5743C476" w:rsidR="00B8444F" w:rsidRDefault="00B8444F" w:rsidP="00B8444F">
      <w:pPr>
        <w:pStyle w:val="InfoBlue"/>
        <w:rPr>
          <w:rFonts w:ascii="Segoe UI" w:hAnsi="Segoe UI" w:cs="Segoe UI"/>
          <w:i w:val="0"/>
          <w:color w:val="1F2328"/>
          <w:shd w:val="clear" w:color="auto" w:fill="FFFFFF"/>
        </w:rPr>
      </w:pPr>
      <w:r>
        <w:rPr>
          <w:rFonts w:ascii="Segoe UI" w:hAnsi="Segoe UI" w:cs="Segoe UI"/>
          <w:i w:val="0"/>
          <w:color w:val="1F2328"/>
          <w:shd w:val="clear" w:color="auto" w:fill="FFFFFF"/>
        </w:rPr>
        <w:t xml:space="preserve">O método de notificar por carta será utilizada quando a informação de endereço das partes esteja disponível nas informações coletada na API do </w:t>
      </w:r>
      <w:proofErr w:type="spellStart"/>
      <w:r>
        <w:rPr>
          <w:rFonts w:ascii="Segoe UI" w:hAnsi="Segoe UI" w:cs="Segoe UI"/>
          <w:i w:val="0"/>
          <w:color w:val="1F2328"/>
          <w:shd w:val="clear" w:color="auto" w:fill="FFFFFF"/>
        </w:rPr>
        <w:t>Pje</w:t>
      </w:r>
      <w:proofErr w:type="spellEnd"/>
      <w:r>
        <w:rPr>
          <w:rFonts w:ascii="Segoe UI" w:hAnsi="Segoe UI" w:cs="Segoe UI"/>
          <w:i w:val="0"/>
          <w:color w:val="1F2328"/>
          <w:shd w:val="clear" w:color="auto" w:fill="FFFFFF"/>
        </w:rPr>
        <w:t>.</w:t>
      </w:r>
    </w:p>
    <w:p w14:paraId="5E99228B" w14:textId="77777777" w:rsidR="00B8444F" w:rsidRDefault="00B8444F" w:rsidP="00B8444F">
      <w:pPr>
        <w:pStyle w:val="Corpodetexto"/>
      </w:pPr>
    </w:p>
    <w:p w14:paraId="7F1E91A8" w14:textId="4573662E" w:rsidR="00B8444F" w:rsidRDefault="00B8444F" w:rsidP="00B8444F">
      <w:pPr>
        <w:pStyle w:val="Ttulo2"/>
      </w:pPr>
      <w:bookmarkStart w:id="9" w:name="_Toc143373069"/>
      <w:r>
        <w:t xml:space="preserve">Notificar por </w:t>
      </w:r>
      <w:r>
        <w:t>E-mail</w:t>
      </w:r>
      <w:bookmarkEnd w:id="9"/>
    </w:p>
    <w:p w14:paraId="0D6F77B1" w14:textId="205F7EC4" w:rsidR="00B8444F" w:rsidRDefault="00B8444F" w:rsidP="00B8444F">
      <w:pPr>
        <w:pStyle w:val="InfoBlue"/>
      </w:pPr>
      <w:r>
        <w:rPr>
          <w:rFonts w:ascii="Segoe UI" w:hAnsi="Segoe UI" w:cs="Segoe UI"/>
          <w:i w:val="0"/>
          <w:color w:val="1F2328"/>
          <w:shd w:val="clear" w:color="auto" w:fill="FFFFFF"/>
        </w:rPr>
        <w:t xml:space="preserve">O método de notificar por </w:t>
      </w:r>
      <w:r>
        <w:rPr>
          <w:rFonts w:ascii="Segoe UI" w:hAnsi="Segoe UI" w:cs="Segoe UI"/>
          <w:i w:val="0"/>
          <w:color w:val="1F2328"/>
          <w:shd w:val="clear" w:color="auto" w:fill="FFFFFF"/>
        </w:rPr>
        <w:t>e-mail</w:t>
      </w:r>
      <w:r>
        <w:rPr>
          <w:rFonts w:ascii="Segoe UI" w:hAnsi="Segoe UI" w:cs="Segoe UI"/>
          <w:i w:val="0"/>
          <w:color w:val="1F2328"/>
          <w:shd w:val="clear" w:color="auto" w:fill="FFFFFF"/>
        </w:rPr>
        <w:t xml:space="preserve"> será utilizada quando a informação de endereço das partes </w:t>
      </w:r>
      <w:r>
        <w:rPr>
          <w:rFonts w:ascii="Segoe UI" w:hAnsi="Segoe UI" w:cs="Segoe UI"/>
          <w:i w:val="0"/>
          <w:color w:val="1F2328"/>
          <w:shd w:val="clear" w:color="auto" w:fill="FFFFFF"/>
        </w:rPr>
        <w:t xml:space="preserve">não </w:t>
      </w:r>
      <w:r>
        <w:rPr>
          <w:rFonts w:ascii="Segoe UI" w:hAnsi="Segoe UI" w:cs="Segoe UI"/>
          <w:i w:val="0"/>
          <w:color w:val="1F2328"/>
          <w:shd w:val="clear" w:color="auto" w:fill="FFFFFF"/>
        </w:rPr>
        <w:t>est</w:t>
      </w:r>
      <w:r>
        <w:rPr>
          <w:rFonts w:ascii="Segoe UI" w:hAnsi="Segoe UI" w:cs="Segoe UI"/>
          <w:i w:val="0"/>
          <w:color w:val="1F2328"/>
          <w:shd w:val="clear" w:color="auto" w:fill="FFFFFF"/>
        </w:rPr>
        <w:t>iver</w:t>
      </w:r>
      <w:r>
        <w:rPr>
          <w:rFonts w:ascii="Segoe UI" w:hAnsi="Segoe UI" w:cs="Segoe UI"/>
          <w:i w:val="0"/>
          <w:color w:val="1F2328"/>
          <w:shd w:val="clear" w:color="auto" w:fill="FFFFFF"/>
        </w:rPr>
        <w:t xml:space="preserve"> disponível nas informações coletada na API do </w:t>
      </w:r>
      <w:proofErr w:type="spellStart"/>
      <w:r>
        <w:rPr>
          <w:rFonts w:ascii="Segoe UI" w:hAnsi="Segoe UI" w:cs="Segoe UI"/>
          <w:i w:val="0"/>
          <w:color w:val="1F2328"/>
          <w:shd w:val="clear" w:color="auto" w:fill="FFFFFF"/>
        </w:rPr>
        <w:t>Pje</w:t>
      </w:r>
      <w:proofErr w:type="spellEnd"/>
      <w:r>
        <w:rPr>
          <w:rFonts w:ascii="Segoe UI" w:hAnsi="Segoe UI" w:cs="Segoe UI"/>
          <w:i w:val="0"/>
          <w:color w:val="1F2328"/>
          <w:shd w:val="clear" w:color="auto" w:fill="FFFFFF"/>
        </w:rPr>
        <w:t xml:space="preserve"> e o e-mail seja informado</w:t>
      </w:r>
      <w:r>
        <w:rPr>
          <w:rFonts w:ascii="Segoe UI" w:hAnsi="Segoe UI" w:cs="Segoe UI"/>
          <w:i w:val="0"/>
          <w:color w:val="1F2328"/>
          <w:shd w:val="clear" w:color="auto" w:fill="FFFFFF"/>
        </w:rPr>
        <w:t>.</w:t>
      </w:r>
    </w:p>
    <w:p w14:paraId="711B8E7F" w14:textId="77777777" w:rsidR="00B8444F" w:rsidRDefault="00B8444F" w:rsidP="00B8444F">
      <w:pPr>
        <w:pStyle w:val="Corpodetexto"/>
      </w:pPr>
    </w:p>
    <w:p w14:paraId="49368D68" w14:textId="6A16CEBD" w:rsidR="00B8444F" w:rsidRDefault="00B8444F" w:rsidP="00B8444F">
      <w:pPr>
        <w:pStyle w:val="Ttulo2"/>
      </w:pPr>
      <w:bookmarkStart w:id="10" w:name="_Toc143373070"/>
      <w:r>
        <w:t xml:space="preserve">Notificar por </w:t>
      </w:r>
      <w:r>
        <w:t>DJe</w:t>
      </w:r>
      <w:bookmarkEnd w:id="10"/>
    </w:p>
    <w:p w14:paraId="4CDB9E94" w14:textId="1B628F11" w:rsidR="00B8444F" w:rsidRDefault="00B8444F" w:rsidP="00B8444F">
      <w:pPr>
        <w:pStyle w:val="InfoBlue"/>
        <w:rPr>
          <w:rFonts w:ascii="Segoe UI" w:hAnsi="Segoe UI" w:cs="Segoe UI"/>
          <w:i w:val="0"/>
          <w:color w:val="1F2328"/>
          <w:shd w:val="clear" w:color="auto" w:fill="FFFFFF"/>
        </w:rPr>
      </w:pPr>
      <w:r>
        <w:rPr>
          <w:rFonts w:ascii="Segoe UI" w:hAnsi="Segoe UI" w:cs="Segoe UI"/>
          <w:i w:val="0"/>
          <w:color w:val="1F2328"/>
          <w:shd w:val="clear" w:color="auto" w:fill="FFFFFF"/>
        </w:rPr>
        <w:t xml:space="preserve">O método de notificar por </w:t>
      </w:r>
      <w:r>
        <w:rPr>
          <w:rFonts w:ascii="Segoe UI" w:hAnsi="Segoe UI" w:cs="Segoe UI"/>
          <w:i w:val="0"/>
          <w:color w:val="1F2328"/>
          <w:shd w:val="clear" w:color="auto" w:fill="FFFFFF"/>
        </w:rPr>
        <w:t>DJe</w:t>
      </w:r>
      <w:r>
        <w:rPr>
          <w:rFonts w:ascii="Segoe UI" w:hAnsi="Segoe UI" w:cs="Segoe UI"/>
          <w:i w:val="0"/>
          <w:color w:val="1F2328"/>
          <w:shd w:val="clear" w:color="auto" w:fill="FFFFFF"/>
        </w:rPr>
        <w:t xml:space="preserve"> será utilizada quando </w:t>
      </w:r>
      <w:r>
        <w:rPr>
          <w:rFonts w:ascii="Segoe UI" w:hAnsi="Segoe UI" w:cs="Segoe UI"/>
          <w:i w:val="0"/>
          <w:color w:val="1F2328"/>
          <w:shd w:val="clear" w:color="auto" w:fill="FFFFFF"/>
        </w:rPr>
        <w:t xml:space="preserve">não houver nenhuma informação para se utilizar os métodos </w:t>
      </w:r>
      <w:r w:rsidR="00B3581E">
        <w:rPr>
          <w:rFonts w:ascii="Segoe UI" w:hAnsi="Segoe UI" w:cs="Segoe UI"/>
          <w:i w:val="0"/>
          <w:color w:val="1F2328"/>
          <w:shd w:val="clear" w:color="auto" w:fill="FFFFFF"/>
        </w:rPr>
        <w:t>anteriores.</w:t>
      </w:r>
    </w:p>
    <w:p w14:paraId="58244112" w14:textId="77777777" w:rsidR="00B8444F" w:rsidRPr="00B8444F" w:rsidRDefault="00B8444F" w:rsidP="00B8444F">
      <w:pPr>
        <w:pStyle w:val="Corpodetexto"/>
      </w:pPr>
    </w:p>
    <w:p w14:paraId="6629D4E6" w14:textId="77777777" w:rsidR="00922B6E" w:rsidRDefault="00922B6E" w:rsidP="00922B6E">
      <w:pPr>
        <w:pStyle w:val="InfoBlue"/>
      </w:pPr>
    </w:p>
    <w:p w14:paraId="6DD961FB" w14:textId="2CD08005" w:rsidR="00922B6E" w:rsidRDefault="00922B6E" w:rsidP="00922B6E">
      <w:pPr>
        <w:pStyle w:val="Ttulo1"/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E7E6E6" w:themeFill="background2"/>
      </w:pPr>
      <w:bookmarkStart w:id="11" w:name="_Toc143373071"/>
      <w:r>
        <w:t>Requisitos Não Funcionais</w:t>
      </w:r>
      <w:bookmarkEnd w:id="11"/>
    </w:p>
    <w:p w14:paraId="13CB1281" w14:textId="4E437C90" w:rsidR="00B8444F" w:rsidRDefault="00922B6E" w:rsidP="00922B6E">
      <w:pPr>
        <w:widowControl/>
        <w:spacing w:line="360" w:lineRule="auto"/>
        <w:jc w:val="bot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br/>
      </w:r>
      <w:r w:rsidR="00B8444F">
        <w:rPr>
          <w:rFonts w:ascii="Segoe UI" w:hAnsi="Segoe UI" w:cs="Segoe UI"/>
          <w:color w:val="1F2328"/>
          <w:shd w:val="clear" w:color="auto" w:fill="FFFFFF"/>
        </w:rPr>
        <w:t>Necessidades que devem ser atendidas ao desenvolver o sistema:</w:t>
      </w:r>
    </w:p>
    <w:p w14:paraId="20A3A30D" w14:textId="5FDA0E1B" w:rsidR="00B8444F" w:rsidRPr="00B8444F" w:rsidRDefault="00B8444F" w:rsidP="00B8444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</w:pPr>
      <w:r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>Ser desenvolvido em l</w:t>
      </w:r>
      <w:r w:rsidRPr="00B8444F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>inguagem de programação Java LTS (JDK 17);</w:t>
      </w:r>
    </w:p>
    <w:p w14:paraId="40B2E6CA" w14:textId="52F01455" w:rsidR="00B8444F" w:rsidRPr="00B8444F" w:rsidRDefault="00B8444F" w:rsidP="00B8444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</w:pPr>
      <w:proofErr w:type="spellStart"/>
      <w:r w:rsidRPr="00B8444F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>Builder</w:t>
      </w:r>
      <w:proofErr w:type="spellEnd"/>
      <w:r w:rsidRPr="00B8444F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 xml:space="preserve"> através do </w:t>
      </w:r>
      <w:proofErr w:type="spellStart"/>
      <w:r w:rsidRPr="00B8444F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>Maven</w:t>
      </w:r>
      <w:proofErr w:type="spellEnd"/>
      <w:r w:rsidRPr="00B8444F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>;</w:t>
      </w:r>
    </w:p>
    <w:p w14:paraId="2A4CAEA6" w14:textId="6E510C5F" w:rsidR="00B8444F" w:rsidRPr="00B8444F" w:rsidRDefault="00B8444F" w:rsidP="00B8444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</w:pPr>
      <w:r w:rsidRPr="00B8444F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 xml:space="preserve">Banco de Dados open </w:t>
      </w:r>
      <w:proofErr w:type="spellStart"/>
      <w:r w:rsidRPr="00B8444F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>sourc</w:t>
      </w:r>
      <w:r w:rsidR="002A4126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>e</w:t>
      </w:r>
      <w:proofErr w:type="spellEnd"/>
      <w:r w:rsidRPr="00B8444F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 xml:space="preserve"> PostgreSQL;</w:t>
      </w:r>
    </w:p>
    <w:p w14:paraId="5AD4D2EC" w14:textId="7C053242" w:rsidR="00B8444F" w:rsidRPr="00B8444F" w:rsidRDefault="00B8444F" w:rsidP="00B8444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</w:pPr>
      <w:proofErr w:type="spellStart"/>
      <w:r w:rsidRPr="00B8444F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>Versionado</w:t>
      </w:r>
      <w:proofErr w:type="spellEnd"/>
      <w:r w:rsidRPr="00B8444F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 xml:space="preserve"> através do </w:t>
      </w:r>
      <w:proofErr w:type="spellStart"/>
      <w:r w:rsidRPr="00B8444F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>git</w:t>
      </w:r>
      <w:r w:rsidR="00B3581E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>-</w:t>
      </w:r>
      <w:r w:rsidRPr="00B8444F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>github</w:t>
      </w:r>
      <w:proofErr w:type="spellEnd"/>
      <w:r w:rsidRPr="00B8444F"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>;</w:t>
      </w:r>
    </w:p>
    <w:p w14:paraId="31AC7F8D" w14:textId="177A241A" w:rsidR="00B8444F" w:rsidRPr="00B8444F" w:rsidRDefault="002A4126" w:rsidP="00B8444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</w:pPr>
      <w:r>
        <w:rPr>
          <w:rFonts w:ascii="Segoe UI" w:hAnsi="Segoe UI" w:cs="Segoe UI"/>
          <w:color w:val="1F2328"/>
          <w:sz w:val="20"/>
          <w:szCs w:val="20"/>
          <w:shd w:val="clear" w:color="auto" w:fill="FFFFFF"/>
          <w:lang w:eastAsia="en-US"/>
        </w:rPr>
        <w:t>Diagramação UML</w:t>
      </w:r>
    </w:p>
    <w:p w14:paraId="1E6B0577" w14:textId="77777777" w:rsidR="00B8444F" w:rsidRPr="00B7554C" w:rsidRDefault="00B8444F" w:rsidP="00922B6E">
      <w:pPr>
        <w:widowControl/>
        <w:spacing w:line="360" w:lineRule="auto"/>
        <w:jc w:val="both"/>
        <w:rPr>
          <w:rFonts w:ascii="Segoe UI" w:hAnsi="Segoe UI" w:cs="Segoe UI"/>
          <w:color w:val="1F2328"/>
          <w:shd w:val="clear" w:color="auto" w:fill="FFFFFF"/>
        </w:rPr>
      </w:pPr>
    </w:p>
    <w:sectPr w:rsidR="00B8444F" w:rsidRPr="00B7554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233BE" w14:textId="77777777" w:rsidR="009E5507" w:rsidRDefault="009E5507">
      <w:pPr>
        <w:spacing w:line="240" w:lineRule="auto"/>
      </w:pPr>
      <w:r>
        <w:separator/>
      </w:r>
    </w:p>
  </w:endnote>
  <w:endnote w:type="continuationSeparator" w:id="0">
    <w:p w14:paraId="599689ED" w14:textId="77777777" w:rsidR="009E5507" w:rsidRDefault="009E5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8D12D" w14:textId="77777777" w:rsidR="00DE4ECF" w:rsidRDefault="00DE4EC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1FDAD58" w14:textId="77777777" w:rsidR="00DE4ECF" w:rsidRDefault="00DE4E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64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  <w:gridCol w:w="3162"/>
    </w:tblGrid>
    <w:tr w:rsidR="00FD06AA" w14:paraId="3216A430" w14:textId="77777777" w:rsidTr="00FD06A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CCC12" w14:textId="77777777" w:rsidR="00FD06AA" w:rsidRDefault="00FD06A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1DAAD9" w14:textId="18E6F91F" w:rsidR="00FD06AA" w:rsidRDefault="00FD06AA">
          <w:pPr>
            <w:jc w:val="center"/>
          </w:pPr>
          <w:r>
            <w:sym w:font="Symbol" w:char="F0D3"/>
          </w:r>
          <w:r>
            <w:t>E</w:t>
          </w:r>
          <w:r w:rsidR="008B582B">
            <w:t>stácio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E3970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303EA5" w14:textId="77777777" w:rsidR="00FD06AA" w:rsidRDefault="00FD06A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E0046D" w14:textId="77777777" w:rsidR="00FD06AA" w:rsidRDefault="00FD06AA">
          <w:pPr>
            <w:jc w:val="right"/>
          </w:pPr>
        </w:p>
      </w:tc>
    </w:tr>
  </w:tbl>
  <w:p w14:paraId="29A59011" w14:textId="77777777" w:rsidR="00DE4ECF" w:rsidRDefault="00DE4E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20C2" w14:textId="77777777" w:rsidR="00DE4ECF" w:rsidRDefault="00DE4E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DF96" w14:textId="77777777" w:rsidR="009E5507" w:rsidRDefault="009E5507">
      <w:pPr>
        <w:spacing w:line="240" w:lineRule="auto"/>
      </w:pPr>
      <w:r>
        <w:separator/>
      </w:r>
    </w:p>
  </w:footnote>
  <w:footnote w:type="continuationSeparator" w:id="0">
    <w:p w14:paraId="4D01AB0C" w14:textId="77777777" w:rsidR="009E5507" w:rsidRDefault="009E55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9B78" w14:textId="77777777" w:rsidR="00DE4ECF" w:rsidRDefault="00DE4ECF">
    <w:pPr>
      <w:rPr>
        <w:sz w:val="24"/>
      </w:rPr>
    </w:pPr>
  </w:p>
  <w:p w14:paraId="5ABF0A48" w14:textId="77777777" w:rsidR="00DE4ECF" w:rsidRDefault="00945640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DBF07FD" wp14:editId="04A25EDD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1380827" cy="666750"/>
          <wp:effectExtent l="0" t="0" r="0" b="0"/>
          <wp:wrapNone/>
          <wp:docPr id="1250307308" name="Imagem 1" descr="Estácio é boa? Veja o que dizem os alunos nas avaliações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tácio é boa? Veja o que dizem os alunos nas avaliações!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827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FA5521" w14:textId="77777777" w:rsidR="00945640" w:rsidRDefault="00945640">
    <w:pPr>
      <w:pBdr>
        <w:bottom w:val="single" w:sz="6" w:space="1" w:color="auto"/>
      </w:pBdr>
      <w:jc w:val="right"/>
      <w:rPr>
        <w:sz w:val="24"/>
      </w:rPr>
    </w:pPr>
  </w:p>
  <w:p w14:paraId="37A0BF30" w14:textId="77777777" w:rsidR="00945640" w:rsidRDefault="00945640">
    <w:pPr>
      <w:pBdr>
        <w:bottom w:val="single" w:sz="6" w:space="1" w:color="auto"/>
      </w:pBdr>
      <w:jc w:val="right"/>
      <w:rPr>
        <w:sz w:val="24"/>
      </w:rPr>
    </w:pPr>
  </w:p>
  <w:p w14:paraId="2CD35301" w14:textId="77777777" w:rsidR="00DE4ECF" w:rsidRDefault="00DE4ECF">
    <w:pPr>
      <w:pBdr>
        <w:bottom w:val="single" w:sz="6" w:space="1" w:color="auto"/>
      </w:pBdr>
      <w:jc w:val="right"/>
      <w:rPr>
        <w:sz w:val="24"/>
      </w:rPr>
    </w:pPr>
  </w:p>
  <w:p w14:paraId="42241A8A" w14:textId="77777777" w:rsidR="00DE4ECF" w:rsidRDefault="00DE4EC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4ECF" w14:paraId="413A02C3" w14:textId="77777777" w:rsidTr="005F7438">
      <w:trPr>
        <w:trHeight w:val="340"/>
      </w:trPr>
      <w:tc>
        <w:tcPr>
          <w:tcW w:w="6379" w:type="dxa"/>
          <w:vAlign w:val="center"/>
        </w:tcPr>
        <w:p w14:paraId="337724E7" w14:textId="77777777" w:rsidR="00DE4ECF" w:rsidRDefault="00CE5B04" w:rsidP="00A92C0D">
          <w:r>
            <w:t>Sistema de Notificação</w:t>
          </w:r>
        </w:p>
      </w:tc>
      <w:tc>
        <w:tcPr>
          <w:tcW w:w="3179" w:type="dxa"/>
          <w:vAlign w:val="center"/>
        </w:tcPr>
        <w:p w14:paraId="7CCF8BFA" w14:textId="77777777" w:rsidR="00DE4ECF" w:rsidRDefault="00DE4ECF" w:rsidP="001A7B4D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CE5B04">
            <w:t>1.0</w:t>
          </w:r>
        </w:p>
      </w:tc>
    </w:tr>
    <w:tr w:rsidR="00DE4ECF" w14:paraId="12696615" w14:textId="77777777" w:rsidTr="005F7438">
      <w:trPr>
        <w:trHeight w:val="340"/>
      </w:trPr>
      <w:tc>
        <w:tcPr>
          <w:tcW w:w="6379" w:type="dxa"/>
          <w:vAlign w:val="center"/>
        </w:tcPr>
        <w:p w14:paraId="6988BFF0" w14:textId="77777777" w:rsidR="00DE4ECF" w:rsidRPr="009F242A" w:rsidRDefault="00DE4ECF" w:rsidP="00A92C0D">
          <w:r w:rsidRPr="009F242A">
            <w:t>Especificação de Requisitos de Software</w:t>
          </w:r>
        </w:p>
      </w:tc>
      <w:tc>
        <w:tcPr>
          <w:tcW w:w="3179" w:type="dxa"/>
          <w:vAlign w:val="center"/>
        </w:tcPr>
        <w:p w14:paraId="3E3856DE" w14:textId="77777777" w:rsidR="00DE4ECF" w:rsidRDefault="00DE4ECF">
          <w:r w:rsidRPr="009F242A">
            <w:t xml:space="preserve">  </w:t>
          </w:r>
          <w:r w:rsidRPr="00CE5B04">
            <w:t xml:space="preserve">Data:  </w:t>
          </w:r>
          <w:r w:rsidR="00CE5B04" w:rsidRPr="00CE5B04">
            <w:t>17/08/2023</w:t>
          </w:r>
        </w:p>
      </w:tc>
    </w:tr>
  </w:tbl>
  <w:p w14:paraId="707DE887" w14:textId="77777777" w:rsidR="00DE4ECF" w:rsidRDefault="00DE4E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90ED1" w14:textId="77777777" w:rsidR="00DE4ECF" w:rsidRDefault="00DE4E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FA3573"/>
    <w:multiLevelType w:val="multilevel"/>
    <w:tmpl w:val="9702A75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7" w15:restartNumberingAfterBreak="0">
    <w:nsid w:val="51502053"/>
    <w:multiLevelType w:val="hybridMultilevel"/>
    <w:tmpl w:val="722C6E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9" w15:restartNumberingAfterBreak="0">
    <w:nsid w:val="65287022"/>
    <w:multiLevelType w:val="hybridMultilevel"/>
    <w:tmpl w:val="2C6ED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 w16cid:durableId="1193688298">
    <w:abstractNumId w:val="0"/>
  </w:num>
  <w:num w:numId="2" w16cid:durableId="594705239">
    <w:abstractNumId w:val="5"/>
  </w:num>
  <w:num w:numId="3" w16cid:durableId="278411093">
    <w:abstractNumId w:val="10"/>
  </w:num>
  <w:num w:numId="4" w16cid:durableId="2104569586">
    <w:abstractNumId w:val="4"/>
  </w:num>
  <w:num w:numId="5" w16cid:durableId="1180848450">
    <w:abstractNumId w:val="8"/>
  </w:num>
  <w:num w:numId="6" w16cid:durableId="269241697">
    <w:abstractNumId w:val="6"/>
  </w:num>
  <w:num w:numId="7" w16cid:durableId="1116606213">
    <w:abstractNumId w:val="3"/>
  </w:num>
  <w:num w:numId="8" w16cid:durableId="1853836852">
    <w:abstractNumId w:val="2"/>
  </w:num>
  <w:num w:numId="9" w16cid:durableId="1714311255">
    <w:abstractNumId w:val="7"/>
  </w:num>
  <w:num w:numId="10" w16cid:durableId="531963380">
    <w:abstractNumId w:val="1"/>
  </w:num>
  <w:num w:numId="11" w16cid:durableId="160649997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2A"/>
    <w:rsid w:val="000679D1"/>
    <w:rsid w:val="000C2D81"/>
    <w:rsid w:val="000C76DD"/>
    <w:rsid w:val="001A7B4D"/>
    <w:rsid w:val="001E3970"/>
    <w:rsid w:val="002417E7"/>
    <w:rsid w:val="002A4126"/>
    <w:rsid w:val="002F668C"/>
    <w:rsid w:val="00356A48"/>
    <w:rsid w:val="00382DBB"/>
    <w:rsid w:val="00401052"/>
    <w:rsid w:val="005B4D25"/>
    <w:rsid w:val="005F7438"/>
    <w:rsid w:val="006E0AC0"/>
    <w:rsid w:val="008B582B"/>
    <w:rsid w:val="008B5B74"/>
    <w:rsid w:val="008E5B92"/>
    <w:rsid w:val="008E70AA"/>
    <w:rsid w:val="00922B6E"/>
    <w:rsid w:val="00945640"/>
    <w:rsid w:val="009E5507"/>
    <w:rsid w:val="009F242A"/>
    <w:rsid w:val="00A92C0D"/>
    <w:rsid w:val="00B1046D"/>
    <w:rsid w:val="00B3581E"/>
    <w:rsid w:val="00B362C7"/>
    <w:rsid w:val="00B7554C"/>
    <w:rsid w:val="00B8444F"/>
    <w:rsid w:val="00BC24F5"/>
    <w:rsid w:val="00C8736B"/>
    <w:rsid w:val="00CE5B04"/>
    <w:rsid w:val="00DE4ECF"/>
    <w:rsid w:val="00FD06AA"/>
    <w:rsid w:val="00FD3C06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CB101D"/>
  <w14:defaultImageDpi w14:val="300"/>
  <w15:chartTrackingRefBased/>
  <w15:docId w15:val="{74E57073-036B-488E-88A4-042981F7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C8736B"/>
    <w:pPr>
      <w:spacing w:before="120" w:after="120"/>
      <w:jc w:val="both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infoblue0">
    <w:name w:val="infoblue"/>
    <w:basedOn w:val="Normal"/>
    <w:rsid w:val="001A7B4D"/>
    <w:pPr>
      <w:widowControl/>
      <w:spacing w:before="100" w:beforeAutospacing="1" w:after="100" w:afterAutospacing="1" w:line="240" w:lineRule="auto"/>
    </w:pPr>
    <w:rPr>
      <w:rFonts w:ascii="Times" w:hAnsi="Times"/>
    </w:rPr>
  </w:style>
  <w:style w:type="paragraph" w:styleId="PargrafodaLista">
    <w:name w:val="List Paragraph"/>
    <w:basedOn w:val="Normal"/>
    <w:uiPriority w:val="72"/>
    <w:qFormat/>
    <w:rsid w:val="00FD06A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71"/>
    <w:semiHidden/>
    <w:unhideWhenUsed/>
    <w:qFormat/>
    <w:rsid w:val="00B7554C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8444F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ic\Documents\mundo_3\mission_3\arquivos_uteis\Software%20Requirements%20Specific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Specification.dot</Template>
  <TotalTime>196</TotalTime>
  <Pages>1</Pages>
  <Words>657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/>
  <Company>ICMC-USP</Company>
  <LinksUpToDate>false</LinksUpToDate>
  <CharactersWithSpaces>4202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Projeto&gt;</dc:subject>
  <dc:creator>jsq</dc:creator>
  <cp:keywords/>
  <dc:description/>
  <cp:lastModifiedBy>Jamison Queiroz</cp:lastModifiedBy>
  <cp:revision>14</cp:revision>
  <cp:lastPrinted>2023-08-20T00:32:00Z</cp:lastPrinted>
  <dcterms:created xsi:type="dcterms:W3CDTF">2023-08-18T00:04:00Z</dcterms:created>
  <dcterms:modified xsi:type="dcterms:W3CDTF">2023-08-20T00:32:00Z</dcterms:modified>
  <cp:category/>
</cp:coreProperties>
</file>